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D8" w:rsidRPr="00011096" w:rsidRDefault="00771AD8" w:rsidP="00771AD8">
      <w:pPr>
        <w:jc w:val="center"/>
        <w:rPr>
          <w:b/>
          <w:sz w:val="32"/>
          <w:szCs w:val="32"/>
          <w:u w:val="single"/>
        </w:rPr>
      </w:pPr>
      <w:r w:rsidRPr="00011096">
        <w:rPr>
          <w:b/>
          <w:sz w:val="32"/>
          <w:szCs w:val="32"/>
          <w:u w:val="single"/>
        </w:rPr>
        <w:t>DEPARTEMENT DE L’EVANGELISATION</w:t>
      </w:r>
    </w:p>
    <w:p w:rsidR="00771AD8" w:rsidRPr="00011096" w:rsidRDefault="00771AD8" w:rsidP="00771AD8">
      <w:pPr>
        <w:rPr>
          <w:sz w:val="28"/>
          <w:szCs w:val="28"/>
          <w:u w:val="single"/>
        </w:rPr>
      </w:pPr>
      <w:r w:rsidRPr="00011096">
        <w:rPr>
          <w:sz w:val="28"/>
          <w:szCs w:val="28"/>
          <w:u w:val="single"/>
        </w:rPr>
        <w:t>Listes des personnes rencontrées lors de la sortie d’évangélisation</w:t>
      </w:r>
    </w:p>
    <w:p w:rsidR="00771AD8" w:rsidRPr="00D45544" w:rsidRDefault="00771AD8" w:rsidP="00771AD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Sortie du 29</w:t>
      </w:r>
      <w:r w:rsidRPr="00D45544">
        <w:rPr>
          <w:b/>
          <w:sz w:val="28"/>
          <w:szCs w:val="28"/>
          <w:u w:val="single"/>
        </w:rPr>
        <w:t>/</w:t>
      </w:r>
      <w:r>
        <w:rPr>
          <w:b/>
          <w:sz w:val="28"/>
          <w:szCs w:val="28"/>
          <w:u w:val="single"/>
        </w:rPr>
        <w:t>10</w:t>
      </w:r>
      <w:r w:rsidRPr="00D45544">
        <w:rPr>
          <w:b/>
          <w:sz w:val="28"/>
          <w:szCs w:val="28"/>
          <w:u w:val="single"/>
        </w:rPr>
        <w:t>/2016</w:t>
      </w:r>
    </w:p>
    <w:tbl>
      <w:tblPr>
        <w:tblStyle w:val="Grilledutableau"/>
        <w:tblW w:w="10637" w:type="dxa"/>
        <w:tblInd w:w="-314" w:type="dxa"/>
        <w:tblLook w:val="04A0" w:firstRow="1" w:lastRow="0" w:firstColumn="1" w:lastColumn="0" w:noHBand="0" w:noVBand="1"/>
      </w:tblPr>
      <w:tblGrid>
        <w:gridCol w:w="1349"/>
        <w:gridCol w:w="16"/>
        <w:gridCol w:w="27"/>
        <w:gridCol w:w="2745"/>
        <w:gridCol w:w="3122"/>
        <w:gridCol w:w="3378"/>
      </w:tblGrid>
      <w:tr w:rsidR="00D31845" w:rsidTr="008D3899">
        <w:tc>
          <w:tcPr>
            <w:tcW w:w="1365" w:type="dxa"/>
            <w:gridSpan w:val="2"/>
          </w:tcPr>
          <w:p w:rsidR="00771AD8" w:rsidRPr="009A21C8" w:rsidRDefault="00771AD8" w:rsidP="00D31845">
            <w:pPr>
              <w:rPr>
                <w:b/>
              </w:rPr>
            </w:pPr>
            <w:r w:rsidRPr="009A21C8">
              <w:rPr>
                <w:b/>
              </w:rPr>
              <w:t>N° d’ordre</w:t>
            </w:r>
          </w:p>
        </w:tc>
        <w:tc>
          <w:tcPr>
            <w:tcW w:w="2772" w:type="dxa"/>
            <w:gridSpan w:val="2"/>
          </w:tcPr>
          <w:p w:rsidR="00771AD8" w:rsidRPr="009A21C8" w:rsidRDefault="00771AD8" w:rsidP="00D31845">
            <w:pPr>
              <w:rPr>
                <w:b/>
              </w:rPr>
            </w:pPr>
            <w:r w:rsidRPr="009A21C8">
              <w:rPr>
                <w:b/>
              </w:rPr>
              <w:t>Nom</w:t>
            </w:r>
          </w:p>
        </w:tc>
        <w:tc>
          <w:tcPr>
            <w:tcW w:w="3122" w:type="dxa"/>
          </w:tcPr>
          <w:p w:rsidR="00771AD8" w:rsidRPr="009A21C8" w:rsidRDefault="00771AD8" w:rsidP="00D31845">
            <w:pPr>
              <w:rPr>
                <w:b/>
              </w:rPr>
            </w:pPr>
            <w:r w:rsidRPr="009A21C8">
              <w:rPr>
                <w:b/>
              </w:rPr>
              <w:t>contact</w:t>
            </w:r>
          </w:p>
        </w:tc>
        <w:tc>
          <w:tcPr>
            <w:tcW w:w="3378" w:type="dxa"/>
          </w:tcPr>
          <w:p w:rsidR="00771AD8" w:rsidRPr="009A21C8" w:rsidRDefault="00771AD8" w:rsidP="00D31845">
            <w:pPr>
              <w:rPr>
                <w:b/>
              </w:rPr>
            </w:pPr>
            <w:r w:rsidRPr="009A21C8">
              <w:rPr>
                <w:b/>
              </w:rPr>
              <w:t>Bref résumé de l’</w:t>
            </w:r>
            <w:r>
              <w:rPr>
                <w:b/>
              </w:rPr>
              <w:t>entretien</w:t>
            </w:r>
          </w:p>
        </w:tc>
      </w:tr>
      <w:tr w:rsidR="00771AD8" w:rsidTr="00D31845">
        <w:trPr>
          <w:trHeight w:val="298"/>
        </w:trPr>
        <w:tc>
          <w:tcPr>
            <w:tcW w:w="10637" w:type="dxa"/>
            <w:gridSpan w:val="6"/>
          </w:tcPr>
          <w:p w:rsidR="00771AD8" w:rsidRPr="008D3899" w:rsidRDefault="00771AD8" w:rsidP="00D31845">
            <w:pPr>
              <w:jc w:val="center"/>
              <w:rPr>
                <w:b/>
                <w:i/>
              </w:rPr>
            </w:pPr>
            <w:r w:rsidRPr="008D3899">
              <w:rPr>
                <w:b/>
                <w:i/>
              </w:rPr>
              <w:t>Groupe de BOURAIMA Joezer</w:t>
            </w:r>
            <w:r w:rsidR="001A0258" w:rsidRPr="008D3899">
              <w:rPr>
                <w:b/>
                <w:i/>
              </w:rPr>
              <w:t>,</w:t>
            </w:r>
            <w:r w:rsidRPr="008D3899">
              <w:rPr>
                <w:b/>
                <w:i/>
              </w:rPr>
              <w:t xml:space="preserve"> Mahougnon HOUNTONDE, DJOSSOU Samuel et Jean Marc HOUNKPEGAN</w:t>
            </w: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1</w:t>
            </w:r>
          </w:p>
        </w:tc>
        <w:tc>
          <w:tcPr>
            <w:tcW w:w="2772" w:type="dxa"/>
            <w:gridSpan w:val="2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Waciath</w:t>
            </w:r>
          </w:p>
        </w:tc>
        <w:tc>
          <w:tcPr>
            <w:tcW w:w="3122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2</w:t>
            </w:r>
          </w:p>
        </w:tc>
        <w:tc>
          <w:tcPr>
            <w:tcW w:w="2772" w:type="dxa"/>
            <w:gridSpan w:val="2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Latoundé</w:t>
            </w:r>
          </w:p>
        </w:tc>
        <w:tc>
          <w:tcPr>
            <w:tcW w:w="3122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61324418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3</w:t>
            </w:r>
          </w:p>
        </w:tc>
        <w:tc>
          <w:tcPr>
            <w:tcW w:w="2772" w:type="dxa"/>
            <w:gridSpan w:val="2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Germain Abiala</w:t>
            </w:r>
          </w:p>
        </w:tc>
        <w:tc>
          <w:tcPr>
            <w:tcW w:w="3122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67434976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4</w:t>
            </w:r>
          </w:p>
        </w:tc>
        <w:tc>
          <w:tcPr>
            <w:tcW w:w="2772" w:type="dxa"/>
            <w:gridSpan w:val="2"/>
          </w:tcPr>
          <w:p w:rsidR="00771AD8" w:rsidRPr="008D3899" w:rsidRDefault="00F63BB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Rachidath</w:t>
            </w:r>
          </w:p>
        </w:tc>
        <w:tc>
          <w:tcPr>
            <w:tcW w:w="3122" w:type="dxa"/>
          </w:tcPr>
          <w:p w:rsidR="00771AD8" w:rsidRPr="008D3899" w:rsidRDefault="00F63BB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64588898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tabs>
                <w:tab w:val="left" w:pos="2550"/>
              </w:tabs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771AD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5</w:t>
            </w:r>
          </w:p>
        </w:tc>
        <w:tc>
          <w:tcPr>
            <w:tcW w:w="2772" w:type="dxa"/>
            <w:gridSpan w:val="2"/>
          </w:tcPr>
          <w:p w:rsidR="00771AD8" w:rsidRPr="008D3899" w:rsidRDefault="00F63BB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roméald</w:t>
            </w:r>
          </w:p>
        </w:tc>
        <w:tc>
          <w:tcPr>
            <w:tcW w:w="3122" w:type="dxa"/>
          </w:tcPr>
          <w:p w:rsidR="00771AD8" w:rsidRPr="008D3899" w:rsidRDefault="00F63BB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67730534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tabs>
                <w:tab w:val="left" w:pos="2550"/>
              </w:tabs>
              <w:rPr>
                <w:rFonts w:cstheme="minorHAnsi"/>
              </w:rPr>
            </w:pPr>
          </w:p>
        </w:tc>
      </w:tr>
      <w:tr w:rsidR="00D31845" w:rsidTr="008D3899">
        <w:trPr>
          <w:trHeight w:val="375"/>
        </w:trPr>
        <w:tc>
          <w:tcPr>
            <w:tcW w:w="1365" w:type="dxa"/>
            <w:gridSpan w:val="2"/>
          </w:tcPr>
          <w:p w:rsidR="00F63BBA" w:rsidRPr="008D3899" w:rsidRDefault="00F63BB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</w:t>
            </w:r>
          </w:p>
        </w:tc>
        <w:tc>
          <w:tcPr>
            <w:tcW w:w="2772" w:type="dxa"/>
            <w:gridSpan w:val="2"/>
          </w:tcPr>
          <w:p w:rsidR="00F63BBA" w:rsidRPr="008D3899" w:rsidRDefault="00F63BBA" w:rsidP="00D31845">
            <w:pPr>
              <w:tabs>
                <w:tab w:val="left" w:pos="195"/>
              </w:tabs>
              <w:rPr>
                <w:rFonts w:cstheme="minorHAnsi"/>
              </w:rPr>
            </w:pPr>
            <w:r w:rsidRPr="008D3899">
              <w:rPr>
                <w:rFonts w:cstheme="minorHAnsi"/>
              </w:rPr>
              <w:t>Eugène</w:t>
            </w:r>
          </w:p>
        </w:tc>
        <w:tc>
          <w:tcPr>
            <w:tcW w:w="3122" w:type="dxa"/>
          </w:tcPr>
          <w:p w:rsidR="00F63BBA" w:rsidRPr="008D3899" w:rsidRDefault="00F63BBA" w:rsidP="00D31845">
            <w:pPr>
              <w:tabs>
                <w:tab w:val="left" w:pos="210"/>
              </w:tabs>
              <w:rPr>
                <w:rFonts w:cstheme="minorHAnsi"/>
              </w:rPr>
            </w:pPr>
            <w:r w:rsidRPr="008D3899">
              <w:rPr>
                <w:rFonts w:cstheme="minorHAnsi"/>
              </w:rPr>
              <w:t>97880842</w:t>
            </w:r>
          </w:p>
        </w:tc>
        <w:tc>
          <w:tcPr>
            <w:tcW w:w="3378" w:type="dxa"/>
          </w:tcPr>
          <w:p w:rsidR="00F63BBA" w:rsidRPr="008D3899" w:rsidRDefault="00F63BBA" w:rsidP="00D31845">
            <w:pPr>
              <w:jc w:val="center"/>
              <w:rPr>
                <w:rFonts w:cstheme="minorHAnsi"/>
              </w:rPr>
            </w:pPr>
          </w:p>
        </w:tc>
      </w:tr>
      <w:tr w:rsidR="00D31845" w:rsidTr="008D3899">
        <w:trPr>
          <w:trHeight w:val="307"/>
        </w:trPr>
        <w:tc>
          <w:tcPr>
            <w:tcW w:w="1365" w:type="dxa"/>
            <w:gridSpan w:val="2"/>
          </w:tcPr>
          <w:p w:rsidR="00F63BBA" w:rsidRPr="008D3899" w:rsidRDefault="00F63BBA" w:rsidP="00D31845">
            <w:r w:rsidRPr="008D3899">
              <w:t>7</w:t>
            </w:r>
          </w:p>
        </w:tc>
        <w:tc>
          <w:tcPr>
            <w:tcW w:w="2772" w:type="dxa"/>
            <w:gridSpan w:val="2"/>
          </w:tcPr>
          <w:p w:rsidR="00F63BBA" w:rsidRPr="008D3899" w:rsidRDefault="00F63BBA" w:rsidP="00D31845">
            <w:r w:rsidRPr="008D3899">
              <w:t>Elias Dossou</w:t>
            </w:r>
          </w:p>
        </w:tc>
        <w:tc>
          <w:tcPr>
            <w:tcW w:w="3122" w:type="dxa"/>
          </w:tcPr>
          <w:p w:rsidR="00F63BBA" w:rsidRPr="008D3899" w:rsidRDefault="00F63BBA" w:rsidP="00D31845">
            <w:r w:rsidRPr="008D3899">
              <w:t>96227803</w:t>
            </w:r>
          </w:p>
        </w:tc>
        <w:tc>
          <w:tcPr>
            <w:tcW w:w="3378" w:type="dxa"/>
          </w:tcPr>
          <w:p w:rsidR="00F63BBA" w:rsidRPr="008D3899" w:rsidRDefault="00F63BBA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360"/>
        </w:trPr>
        <w:tc>
          <w:tcPr>
            <w:tcW w:w="1365" w:type="dxa"/>
            <w:gridSpan w:val="2"/>
          </w:tcPr>
          <w:p w:rsidR="00F63BBA" w:rsidRPr="008D3899" w:rsidRDefault="00F63BBA" w:rsidP="00D31845">
            <w:r w:rsidRPr="008D3899">
              <w:t>8</w:t>
            </w:r>
          </w:p>
        </w:tc>
        <w:tc>
          <w:tcPr>
            <w:tcW w:w="2772" w:type="dxa"/>
            <w:gridSpan w:val="2"/>
          </w:tcPr>
          <w:p w:rsidR="00F63BBA" w:rsidRPr="008D3899" w:rsidRDefault="00070564" w:rsidP="00D31845">
            <w:r w:rsidRPr="008D3899">
              <w:t>J</w:t>
            </w:r>
            <w:r w:rsidR="00F63BBA" w:rsidRPr="008D3899">
              <w:t>eanne</w:t>
            </w:r>
            <w:r w:rsidRPr="008D3899">
              <w:t xml:space="preserve"> (couturière)</w:t>
            </w:r>
          </w:p>
        </w:tc>
        <w:tc>
          <w:tcPr>
            <w:tcW w:w="3122" w:type="dxa"/>
          </w:tcPr>
          <w:p w:rsidR="00F63BBA" w:rsidRPr="008D3899" w:rsidRDefault="00070564" w:rsidP="00D31845">
            <w:pPr>
              <w:tabs>
                <w:tab w:val="left" w:pos="240"/>
              </w:tabs>
            </w:pPr>
            <w:r w:rsidRPr="008D3899">
              <w:rPr>
                <w:b/>
                <w:i/>
              </w:rPr>
              <w:tab/>
            </w:r>
            <w:r w:rsidRPr="008D3899">
              <w:t>-</w:t>
            </w:r>
          </w:p>
        </w:tc>
        <w:tc>
          <w:tcPr>
            <w:tcW w:w="3378" w:type="dxa"/>
          </w:tcPr>
          <w:p w:rsidR="00F63BBA" w:rsidRPr="008D3899" w:rsidRDefault="00F63BBA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11"/>
        </w:trPr>
        <w:tc>
          <w:tcPr>
            <w:tcW w:w="1365" w:type="dxa"/>
            <w:gridSpan w:val="2"/>
          </w:tcPr>
          <w:p w:rsidR="00F63BBA" w:rsidRPr="008D3899" w:rsidRDefault="00070564" w:rsidP="00D31845">
            <w:r w:rsidRPr="008D3899">
              <w:t>9</w:t>
            </w:r>
          </w:p>
        </w:tc>
        <w:tc>
          <w:tcPr>
            <w:tcW w:w="2772" w:type="dxa"/>
            <w:gridSpan w:val="2"/>
          </w:tcPr>
          <w:p w:rsidR="00F63BBA" w:rsidRPr="008D3899" w:rsidRDefault="00070564" w:rsidP="00D31845">
            <w:r w:rsidRPr="008D3899">
              <w:t>Jamiou (aptit coutu)</w:t>
            </w:r>
          </w:p>
        </w:tc>
        <w:tc>
          <w:tcPr>
            <w:tcW w:w="3122" w:type="dxa"/>
          </w:tcPr>
          <w:p w:rsidR="00F63BBA" w:rsidRPr="008D3899" w:rsidRDefault="00070564" w:rsidP="00D31845">
            <w:r w:rsidRPr="008D3899">
              <w:t>-</w:t>
            </w:r>
          </w:p>
        </w:tc>
        <w:tc>
          <w:tcPr>
            <w:tcW w:w="3378" w:type="dxa"/>
          </w:tcPr>
          <w:p w:rsidR="00F63BBA" w:rsidRPr="008D3899" w:rsidRDefault="00F63BBA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450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F63BBA" w:rsidRPr="008D3899" w:rsidRDefault="00070564" w:rsidP="00D31845">
            <w:r w:rsidRPr="008D3899">
              <w:t>10</w:t>
            </w:r>
          </w:p>
        </w:tc>
        <w:tc>
          <w:tcPr>
            <w:tcW w:w="2772" w:type="dxa"/>
            <w:gridSpan w:val="2"/>
          </w:tcPr>
          <w:p w:rsidR="00F63BBA" w:rsidRPr="008D3899" w:rsidRDefault="00070564" w:rsidP="00D31845">
            <w:r w:rsidRPr="008D3899">
              <w:t>Virginie (gbago)</w:t>
            </w:r>
          </w:p>
        </w:tc>
        <w:tc>
          <w:tcPr>
            <w:tcW w:w="3122" w:type="dxa"/>
          </w:tcPr>
          <w:p w:rsidR="00F63BBA" w:rsidRPr="008D3899" w:rsidRDefault="00070564" w:rsidP="00D31845">
            <w:pPr>
              <w:jc w:val="center"/>
              <w:rPr>
                <w:b/>
                <w:i/>
              </w:rPr>
            </w:pPr>
            <w:r w:rsidRPr="008D3899">
              <w:rPr>
                <w:b/>
                <w:i/>
              </w:rPr>
              <w:t>-</w:t>
            </w:r>
          </w:p>
        </w:tc>
        <w:tc>
          <w:tcPr>
            <w:tcW w:w="3378" w:type="dxa"/>
          </w:tcPr>
          <w:p w:rsidR="00F63BBA" w:rsidRPr="008D3899" w:rsidRDefault="00F63BBA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442"/>
        </w:trPr>
        <w:tc>
          <w:tcPr>
            <w:tcW w:w="1365" w:type="dxa"/>
            <w:gridSpan w:val="2"/>
            <w:tcBorders>
              <w:bottom w:val="nil"/>
            </w:tcBorders>
          </w:tcPr>
          <w:p w:rsidR="00F63BBA" w:rsidRPr="008D3899" w:rsidRDefault="00070564" w:rsidP="00D31845">
            <w:r w:rsidRPr="008D3899">
              <w:t>11</w:t>
            </w:r>
          </w:p>
        </w:tc>
        <w:tc>
          <w:tcPr>
            <w:tcW w:w="2772" w:type="dxa"/>
            <w:gridSpan w:val="2"/>
          </w:tcPr>
          <w:p w:rsidR="00F63BBA" w:rsidRPr="008D3899" w:rsidRDefault="00070564" w:rsidP="00D31845">
            <w:r w:rsidRPr="008D3899">
              <w:t>ahonon</w:t>
            </w:r>
          </w:p>
        </w:tc>
        <w:tc>
          <w:tcPr>
            <w:tcW w:w="3122" w:type="dxa"/>
          </w:tcPr>
          <w:p w:rsidR="00F63BBA" w:rsidRPr="008D3899" w:rsidRDefault="00070564" w:rsidP="00D31845">
            <w:pPr>
              <w:jc w:val="center"/>
              <w:rPr>
                <w:b/>
                <w:i/>
              </w:rPr>
            </w:pPr>
            <w:r w:rsidRPr="008D3899">
              <w:rPr>
                <w:b/>
                <w:i/>
              </w:rPr>
              <w:t>-</w:t>
            </w:r>
          </w:p>
        </w:tc>
        <w:tc>
          <w:tcPr>
            <w:tcW w:w="3378" w:type="dxa"/>
          </w:tcPr>
          <w:p w:rsidR="00F63BBA" w:rsidRPr="008D3899" w:rsidRDefault="00F63BBA" w:rsidP="00D31845">
            <w:pPr>
              <w:jc w:val="center"/>
              <w:rPr>
                <w:b/>
                <w:i/>
              </w:rPr>
            </w:pPr>
          </w:p>
        </w:tc>
      </w:tr>
      <w:tr w:rsidR="00F63BBA" w:rsidTr="00D31845">
        <w:trPr>
          <w:trHeight w:val="1020"/>
        </w:trPr>
        <w:tc>
          <w:tcPr>
            <w:tcW w:w="10637" w:type="dxa"/>
            <w:gridSpan w:val="6"/>
          </w:tcPr>
          <w:p w:rsidR="008F3351" w:rsidRPr="008D3899" w:rsidRDefault="008F3351" w:rsidP="00D31845">
            <w:pPr>
              <w:jc w:val="center"/>
              <w:rPr>
                <w:b/>
                <w:i/>
              </w:rPr>
            </w:pPr>
          </w:p>
          <w:p w:rsidR="00F63BBA" w:rsidRPr="008D3899" w:rsidRDefault="001A0258" w:rsidP="00D31845">
            <w:pPr>
              <w:jc w:val="center"/>
            </w:pPr>
            <w:r w:rsidRPr="008D3899">
              <w:rPr>
                <w:b/>
                <w:i/>
              </w:rPr>
              <w:t xml:space="preserve">Groupe de HOUESSOU antoinette, HOUNKPEGAN antoinette, AVOCEVOU blandine et AHANDIN </w:t>
            </w:r>
            <w:r w:rsidR="00070564" w:rsidRPr="008D3899">
              <w:rPr>
                <w:b/>
                <w:i/>
              </w:rPr>
              <w:t>emmannuel</w:t>
            </w: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12</w:t>
            </w:r>
          </w:p>
        </w:tc>
        <w:tc>
          <w:tcPr>
            <w:tcW w:w="2772" w:type="dxa"/>
            <w:gridSpan w:val="2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théophile</w:t>
            </w:r>
          </w:p>
        </w:tc>
        <w:tc>
          <w:tcPr>
            <w:tcW w:w="3122" w:type="dxa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 xml:space="preserve"> Accepte christ et vient demain à l’église</w:t>
            </w: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13</w:t>
            </w:r>
          </w:p>
        </w:tc>
        <w:tc>
          <w:tcPr>
            <w:tcW w:w="2772" w:type="dxa"/>
            <w:gridSpan w:val="2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crépin</w:t>
            </w:r>
          </w:p>
        </w:tc>
        <w:tc>
          <w:tcPr>
            <w:tcW w:w="3122" w:type="dxa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67771054</w:t>
            </w:r>
          </w:p>
        </w:tc>
        <w:tc>
          <w:tcPr>
            <w:tcW w:w="3378" w:type="dxa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Accepte christ et vient demain à l’église</w:t>
            </w: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14</w:t>
            </w:r>
          </w:p>
        </w:tc>
        <w:tc>
          <w:tcPr>
            <w:tcW w:w="2772" w:type="dxa"/>
            <w:gridSpan w:val="2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jaurès</w:t>
            </w:r>
          </w:p>
        </w:tc>
        <w:tc>
          <w:tcPr>
            <w:tcW w:w="3122" w:type="dxa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96810529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15</w:t>
            </w:r>
          </w:p>
        </w:tc>
        <w:tc>
          <w:tcPr>
            <w:tcW w:w="2772" w:type="dxa"/>
            <w:gridSpan w:val="2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marcel</w:t>
            </w:r>
          </w:p>
        </w:tc>
        <w:tc>
          <w:tcPr>
            <w:tcW w:w="3122" w:type="dxa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96502069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16</w:t>
            </w:r>
          </w:p>
        </w:tc>
        <w:tc>
          <w:tcPr>
            <w:tcW w:w="2772" w:type="dxa"/>
            <w:gridSpan w:val="2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stella</w:t>
            </w:r>
          </w:p>
        </w:tc>
        <w:tc>
          <w:tcPr>
            <w:tcW w:w="3122" w:type="dxa"/>
          </w:tcPr>
          <w:p w:rsidR="00771AD8" w:rsidRPr="008D3899" w:rsidRDefault="0007056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97689086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17</w:t>
            </w:r>
          </w:p>
        </w:tc>
        <w:tc>
          <w:tcPr>
            <w:tcW w:w="2772" w:type="dxa"/>
            <w:gridSpan w:val="2"/>
          </w:tcPr>
          <w:p w:rsidR="00771AD8" w:rsidRPr="008D3899" w:rsidRDefault="008F335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eric</w:t>
            </w:r>
          </w:p>
        </w:tc>
        <w:tc>
          <w:tcPr>
            <w:tcW w:w="3122" w:type="dxa"/>
          </w:tcPr>
          <w:p w:rsidR="00771AD8" w:rsidRPr="008D3899" w:rsidRDefault="008F335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96543911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rPr>
          <w:trHeight w:val="360"/>
        </w:trPr>
        <w:tc>
          <w:tcPr>
            <w:tcW w:w="1365" w:type="dxa"/>
            <w:gridSpan w:val="2"/>
          </w:tcPr>
          <w:p w:rsidR="008F3351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18</w:t>
            </w:r>
          </w:p>
        </w:tc>
        <w:tc>
          <w:tcPr>
            <w:tcW w:w="2772" w:type="dxa"/>
            <w:gridSpan w:val="2"/>
          </w:tcPr>
          <w:p w:rsidR="008F3351" w:rsidRPr="008D3899" w:rsidRDefault="008F335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janvier</w:t>
            </w:r>
          </w:p>
        </w:tc>
        <w:tc>
          <w:tcPr>
            <w:tcW w:w="3122" w:type="dxa"/>
          </w:tcPr>
          <w:p w:rsidR="008F3351" w:rsidRPr="008D3899" w:rsidRDefault="008F335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66597609</w:t>
            </w:r>
          </w:p>
        </w:tc>
        <w:tc>
          <w:tcPr>
            <w:tcW w:w="3378" w:type="dxa"/>
          </w:tcPr>
          <w:p w:rsidR="008F3351" w:rsidRPr="008D3899" w:rsidRDefault="008F3351" w:rsidP="00D31845">
            <w:pPr>
              <w:jc w:val="center"/>
              <w:rPr>
                <w:rFonts w:cstheme="minorHAnsi"/>
              </w:rPr>
            </w:pPr>
          </w:p>
        </w:tc>
      </w:tr>
      <w:tr w:rsidR="00D31845" w:rsidTr="008D3899">
        <w:trPr>
          <w:trHeight w:val="375"/>
        </w:trPr>
        <w:tc>
          <w:tcPr>
            <w:tcW w:w="1365" w:type="dxa"/>
            <w:gridSpan w:val="2"/>
          </w:tcPr>
          <w:p w:rsidR="008F3351" w:rsidRPr="008D3899" w:rsidRDefault="00D1309B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19</w:t>
            </w:r>
          </w:p>
        </w:tc>
        <w:tc>
          <w:tcPr>
            <w:tcW w:w="2772" w:type="dxa"/>
            <w:gridSpan w:val="2"/>
          </w:tcPr>
          <w:p w:rsidR="008F3351" w:rsidRPr="008D3899" w:rsidRDefault="008F3351" w:rsidP="00D31845">
            <w:r w:rsidRPr="008D3899">
              <w:t>Dossa théophile</w:t>
            </w:r>
          </w:p>
        </w:tc>
        <w:tc>
          <w:tcPr>
            <w:tcW w:w="3122" w:type="dxa"/>
          </w:tcPr>
          <w:p w:rsidR="008F3351" w:rsidRPr="008D3899" w:rsidRDefault="008F3351" w:rsidP="00D31845">
            <w:r w:rsidRPr="008D3899">
              <w:t>96970082</w:t>
            </w:r>
          </w:p>
        </w:tc>
        <w:tc>
          <w:tcPr>
            <w:tcW w:w="3378" w:type="dxa"/>
          </w:tcPr>
          <w:p w:rsidR="008F3351" w:rsidRPr="008D3899" w:rsidRDefault="008F3351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300"/>
        </w:trPr>
        <w:tc>
          <w:tcPr>
            <w:tcW w:w="1365" w:type="dxa"/>
            <w:gridSpan w:val="2"/>
          </w:tcPr>
          <w:p w:rsidR="008F3351" w:rsidRPr="008D3899" w:rsidRDefault="00D1309B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20</w:t>
            </w:r>
          </w:p>
        </w:tc>
        <w:tc>
          <w:tcPr>
            <w:tcW w:w="2772" w:type="dxa"/>
            <w:gridSpan w:val="2"/>
          </w:tcPr>
          <w:p w:rsidR="008F3351" w:rsidRPr="008D3899" w:rsidRDefault="008F3351" w:rsidP="00D31845">
            <w:r w:rsidRPr="008D3899">
              <w:t>marcellin</w:t>
            </w:r>
          </w:p>
        </w:tc>
        <w:tc>
          <w:tcPr>
            <w:tcW w:w="3122" w:type="dxa"/>
          </w:tcPr>
          <w:p w:rsidR="008F3351" w:rsidRPr="008D3899" w:rsidRDefault="008F3351" w:rsidP="00D31845">
            <w:r w:rsidRPr="008D3899">
              <w:t>96562370</w:t>
            </w:r>
          </w:p>
        </w:tc>
        <w:tc>
          <w:tcPr>
            <w:tcW w:w="3378" w:type="dxa"/>
          </w:tcPr>
          <w:p w:rsidR="008F3351" w:rsidRPr="008D3899" w:rsidRDefault="008F3351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255"/>
        </w:trPr>
        <w:tc>
          <w:tcPr>
            <w:tcW w:w="1349" w:type="dxa"/>
          </w:tcPr>
          <w:p w:rsidR="008F3351" w:rsidRPr="008D3899" w:rsidRDefault="00D1309B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21</w:t>
            </w:r>
          </w:p>
        </w:tc>
        <w:tc>
          <w:tcPr>
            <w:tcW w:w="2788" w:type="dxa"/>
            <w:gridSpan w:val="3"/>
          </w:tcPr>
          <w:p w:rsidR="008F3351" w:rsidRPr="008D3899" w:rsidRDefault="008F3351" w:rsidP="00D31845">
            <w:r w:rsidRPr="008D3899">
              <w:t>Zinsou emmanuel</w:t>
            </w:r>
          </w:p>
        </w:tc>
        <w:tc>
          <w:tcPr>
            <w:tcW w:w="3122" w:type="dxa"/>
          </w:tcPr>
          <w:p w:rsidR="008F3351" w:rsidRPr="008D3899" w:rsidRDefault="008F3351" w:rsidP="00D31845">
            <w:r w:rsidRPr="008D3899">
              <w:t>97346707</w:t>
            </w:r>
          </w:p>
        </w:tc>
        <w:tc>
          <w:tcPr>
            <w:tcW w:w="3378" w:type="dxa"/>
          </w:tcPr>
          <w:p w:rsidR="008F3351" w:rsidRPr="008D3899" w:rsidRDefault="008F3351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450"/>
        </w:trPr>
        <w:tc>
          <w:tcPr>
            <w:tcW w:w="1349" w:type="dxa"/>
          </w:tcPr>
          <w:p w:rsidR="008F3351" w:rsidRPr="008D3899" w:rsidRDefault="00D1309B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lastRenderedPageBreak/>
              <w:t>22</w:t>
            </w:r>
          </w:p>
        </w:tc>
        <w:tc>
          <w:tcPr>
            <w:tcW w:w="2788" w:type="dxa"/>
            <w:gridSpan w:val="3"/>
          </w:tcPr>
          <w:p w:rsidR="008F3351" w:rsidRPr="008D3899" w:rsidRDefault="00D716D1" w:rsidP="00D31845">
            <w:r w:rsidRPr="008D3899">
              <w:t>lookman</w:t>
            </w:r>
          </w:p>
        </w:tc>
        <w:tc>
          <w:tcPr>
            <w:tcW w:w="3122" w:type="dxa"/>
          </w:tcPr>
          <w:p w:rsidR="008F3351" w:rsidRPr="008D3899" w:rsidRDefault="00D716D1" w:rsidP="00D31845">
            <w:r w:rsidRPr="008D3899">
              <w:t>67075288</w:t>
            </w:r>
          </w:p>
        </w:tc>
        <w:tc>
          <w:tcPr>
            <w:tcW w:w="3378" w:type="dxa"/>
          </w:tcPr>
          <w:p w:rsidR="008F3351" w:rsidRPr="008D3899" w:rsidRDefault="008F3351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405"/>
        </w:trPr>
        <w:tc>
          <w:tcPr>
            <w:tcW w:w="1349" w:type="dxa"/>
          </w:tcPr>
          <w:p w:rsidR="008F3351" w:rsidRPr="008D3899" w:rsidRDefault="00D1309B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23</w:t>
            </w:r>
          </w:p>
        </w:tc>
        <w:tc>
          <w:tcPr>
            <w:tcW w:w="2788" w:type="dxa"/>
            <w:gridSpan w:val="3"/>
          </w:tcPr>
          <w:p w:rsidR="008F3351" w:rsidRPr="008D3899" w:rsidRDefault="00D716D1" w:rsidP="00D31845">
            <w:r w:rsidRPr="008D3899">
              <w:t>wali</w:t>
            </w:r>
          </w:p>
        </w:tc>
        <w:tc>
          <w:tcPr>
            <w:tcW w:w="3122" w:type="dxa"/>
          </w:tcPr>
          <w:p w:rsidR="008F3351" w:rsidRPr="008D3899" w:rsidRDefault="00D716D1" w:rsidP="00D31845">
            <w:r w:rsidRPr="008D3899">
              <w:t>62625233</w:t>
            </w:r>
          </w:p>
        </w:tc>
        <w:tc>
          <w:tcPr>
            <w:tcW w:w="3378" w:type="dxa"/>
          </w:tcPr>
          <w:p w:rsidR="008F3351" w:rsidRPr="008D3899" w:rsidRDefault="008F3351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435"/>
        </w:trPr>
        <w:tc>
          <w:tcPr>
            <w:tcW w:w="1349" w:type="dxa"/>
          </w:tcPr>
          <w:p w:rsidR="008F3351" w:rsidRPr="008D3899" w:rsidRDefault="008F3351" w:rsidP="00D31845">
            <w:pPr>
              <w:rPr>
                <w:b/>
                <w:i/>
              </w:rPr>
            </w:pPr>
          </w:p>
        </w:tc>
        <w:tc>
          <w:tcPr>
            <w:tcW w:w="2788" w:type="dxa"/>
            <w:gridSpan w:val="3"/>
          </w:tcPr>
          <w:p w:rsidR="008F3351" w:rsidRPr="008D3899" w:rsidRDefault="008F3351" w:rsidP="00D31845">
            <w:pPr>
              <w:jc w:val="center"/>
              <w:rPr>
                <w:b/>
                <w:i/>
              </w:rPr>
            </w:pPr>
          </w:p>
        </w:tc>
        <w:tc>
          <w:tcPr>
            <w:tcW w:w="3122" w:type="dxa"/>
          </w:tcPr>
          <w:p w:rsidR="008F3351" w:rsidRPr="008D3899" w:rsidRDefault="008F3351" w:rsidP="00D31845">
            <w:pPr>
              <w:jc w:val="center"/>
              <w:rPr>
                <w:b/>
                <w:i/>
              </w:rPr>
            </w:pPr>
          </w:p>
        </w:tc>
        <w:tc>
          <w:tcPr>
            <w:tcW w:w="3378" w:type="dxa"/>
          </w:tcPr>
          <w:p w:rsidR="008F3351" w:rsidRPr="008D3899" w:rsidRDefault="008F3351" w:rsidP="00D31845">
            <w:pPr>
              <w:jc w:val="center"/>
              <w:rPr>
                <w:b/>
                <w:i/>
              </w:rPr>
            </w:pPr>
          </w:p>
        </w:tc>
      </w:tr>
      <w:tr w:rsidR="008F3351" w:rsidTr="00D31845">
        <w:trPr>
          <w:trHeight w:val="1050"/>
        </w:trPr>
        <w:tc>
          <w:tcPr>
            <w:tcW w:w="10637" w:type="dxa"/>
            <w:gridSpan w:val="6"/>
          </w:tcPr>
          <w:p w:rsidR="008F3351" w:rsidRPr="008D3899" w:rsidRDefault="008F3351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 xml:space="preserve">                                     </w:t>
            </w:r>
          </w:p>
          <w:p w:rsidR="008F3351" w:rsidRPr="008D3899" w:rsidRDefault="008F3351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 xml:space="preserve">                 </w:t>
            </w:r>
            <w:r w:rsidR="001A0258" w:rsidRPr="008D3899">
              <w:rPr>
                <w:b/>
                <w:i/>
              </w:rPr>
              <w:t xml:space="preserve">   Groupe de BOURAIMA femi, AHANHANZO edwige,Koudounou seraphine et mdme AGOSSOU</w:t>
            </w: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24</w:t>
            </w:r>
          </w:p>
        </w:tc>
        <w:tc>
          <w:tcPr>
            <w:tcW w:w="2772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aboubacar</w:t>
            </w:r>
          </w:p>
        </w:tc>
        <w:tc>
          <w:tcPr>
            <w:tcW w:w="3122" w:type="dxa"/>
          </w:tcPr>
          <w:p w:rsidR="00D716D1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97283306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25</w:t>
            </w:r>
          </w:p>
        </w:tc>
        <w:tc>
          <w:tcPr>
            <w:tcW w:w="2772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Abacha luc</w:t>
            </w:r>
          </w:p>
        </w:tc>
        <w:tc>
          <w:tcPr>
            <w:tcW w:w="3122" w:type="dxa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94246706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26</w:t>
            </w:r>
          </w:p>
        </w:tc>
        <w:tc>
          <w:tcPr>
            <w:tcW w:w="2772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Zossou melkior</w:t>
            </w:r>
          </w:p>
        </w:tc>
        <w:tc>
          <w:tcPr>
            <w:tcW w:w="3122" w:type="dxa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62627687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27</w:t>
            </w:r>
          </w:p>
        </w:tc>
        <w:tc>
          <w:tcPr>
            <w:tcW w:w="2772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Falola julien</w:t>
            </w:r>
          </w:p>
        </w:tc>
        <w:tc>
          <w:tcPr>
            <w:tcW w:w="3122" w:type="dxa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66232531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28</w:t>
            </w:r>
          </w:p>
        </w:tc>
        <w:tc>
          <w:tcPr>
            <w:tcW w:w="2772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Vodounon miracle</w:t>
            </w:r>
          </w:p>
        </w:tc>
        <w:tc>
          <w:tcPr>
            <w:tcW w:w="3122" w:type="dxa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66181742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29</w:t>
            </w:r>
          </w:p>
        </w:tc>
        <w:tc>
          <w:tcPr>
            <w:tcW w:w="2772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Omyale kardnel</w:t>
            </w:r>
          </w:p>
        </w:tc>
        <w:tc>
          <w:tcPr>
            <w:tcW w:w="3122" w:type="dxa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61404940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30</w:t>
            </w:r>
          </w:p>
        </w:tc>
        <w:tc>
          <w:tcPr>
            <w:tcW w:w="2772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griffith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31</w:t>
            </w:r>
          </w:p>
        </w:tc>
        <w:tc>
          <w:tcPr>
            <w:tcW w:w="2772" w:type="dxa"/>
            <w:gridSpan w:val="2"/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Togbe christophe</w:t>
            </w:r>
          </w:p>
        </w:tc>
        <w:tc>
          <w:tcPr>
            <w:tcW w:w="3122" w:type="dxa"/>
            <w:tcBorders>
              <w:bottom w:val="nil"/>
            </w:tcBorders>
          </w:tcPr>
          <w:p w:rsidR="00771AD8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62620253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rPr>
          <w:trHeight w:val="360"/>
        </w:trPr>
        <w:tc>
          <w:tcPr>
            <w:tcW w:w="1365" w:type="dxa"/>
            <w:gridSpan w:val="2"/>
          </w:tcPr>
          <w:p w:rsidR="00D716D1" w:rsidRPr="008D3899" w:rsidRDefault="00D1309B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32</w:t>
            </w:r>
          </w:p>
        </w:tc>
        <w:tc>
          <w:tcPr>
            <w:tcW w:w="2772" w:type="dxa"/>
            <w:gridSpan w:val="2"/>
          </w:tcPr>
          <w:p w:rsidR="00D716D1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Addo corentin</w:t>
            </w:r>
          </w:p>
        </w:tc>
        <w:tc>
          <w:tcPr>
            <w:tcW w:w="3122" w:type="dxa"/>
          </w:tcPr>
          <w:p w:rsidR="00D716D1" w:rsidRPr="008D3899" w:rsidRDefault="00D716D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D716D1" w:rsidRPr="008D3899" w:rsidRDefault="00D716D1" w:rsidP="00D31845">
            <w:pPr>
              <w:jc w:val="center"/>
              <w:rPr>
                <w:rFonts w:cstheme="minorHAnsi"/>
              </w:rPr>
            </w:pPr>
          </w:p>
        </w:tc>
      </w:tr>
      <w:tr w:rsidR="00D31845" w:rsidTr="008D3899">
        <w:trPr>
          <w:trHeight w:val="315"/>
        </w:trPr>
        <w:tc>
          <w:tcPr>
            <w:tcW w:w="1365" w:type="dxa"/>
            <w:gridSpan w:val="2"/>
          </w:tcPr>
          <w:p w:rsidR="00D716D1" w:rsidRPr="008D3899" w:rsidRDefault="00D1309B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33</w:t>
            </w:r>
          </w:p>
        </w:tc>
        <w:tc>
          <w:tcPr>
            <w:tcW w:w="2772" w:type="dxa"/>
            <w:gridSpan w:val="2"/>
          </w:tcPr>
          <w:p w:rsidR="00D716D1" w:rsidRPr="008D3899" w:rsidRDefault="00D716D1" w:rsidP="00D31845">
            <w:r w:rsidRPr="008D3899">
              <w:t>luc</w:t>
            </w:r>
          </w:p>
        </w:tc>
        <w:tc>
          <w:tcPr>
            <w:tcW w:w="3122" w:type="dxa"/>
          </w:tcPr>
          <w:p w:rsidR="00D716D1" w:rsidRPr="008D3899" w:rsidRDefault="00D716D1" w:rsidP="00D31845">
            <w:r w:rsidRPr="008D3899">
              <w:t>97737852</w:t>
            </w:r>
          </w:p>
        </w:tc>
        <w:tc>
          <w:tcPr>
            <w:tcW w:w="3378" w:type="dxa"/>
          </w:tcPr>
          <w:p w:rsidR="00D716D1" w:rsidRPr="008D3899" w:rsidRDefault="00D716D1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360"/>
        </w:trPr>
        <w:tc>
          <w:tcPr>
            <w:tcW w:w="1365" w:type="dxa"/>
            <w:gridSpan w:val="2"/>
          </w:tcPr>
          <w:p w:rsidR="00D716D1" w:rsidRPr="008D3899" w:rsidRDefault="00D716D1" w:rsidP="00D31845">
            <w:pPr>
              <w:jc w:val="center"/>
              <w:rPr>
                <w:b/>
                <w:i/>
              </w:rPr>
            </w:pPr>
          </w:p>
        </w:tc>
        <w:tc>
          <w:tcPr>
            <w:tcW w:w="2772" w:type="dxa"/>
            <w:gridSpan w:val="2"/>
          </w:tcPr>
          <w:p w:rsidR="00D716D1" w:rsidRPr="008D3899" w:rsidRDefault="00D716D1" w:rsidP="00D31845">
            <w:pPr>
              <w:jc w:val="center"/>
              <w:rPr>
                <w:b/>
                <w:i/>
              </w:rPr>
            </w:pPr>
          </w:p>
        </w:tc>
        <w:tc>
          <w:tcPr>
            <w:tcW w:w="3122" w:type="dxa"/>
          </w:tcPr>
          <w:p w:rsidR="00D716D1" w:rsidRPr="008D3899" w:rsidRDefault="00D716D1" w:rsidP="00D31845">
            <w:pPr>
              <w:jc w:val="center"/>
              <w:rPr>
                <w:b/>
                <w:i/>
              </w:rPr>
            </w:pPr>
          </w:p>
        </w:tc>
        <w:tc>
          <w:tcPr>
            <w:tcW w:w="3378" w:type="dxa"/>
          </w:tcPr>
          <w:p w:rsidR="00D716D1" w:rsidRPr="008D3899" w:rsidRDefault="00D716D1" w:rsidP="00D31845">
            <w:pPr>
              <w:jc w:val="center"/>
              <w:rPr>
                <w:b/>
                <w:i/>
              </w:rPr>
            </w:pPr>
          </w:p>
        </w:tc>
      </w:tr>
      <w:tr w:rsidR="00D31845" w:rsidTr="008D3899">
        <w:trPr>
          <w:trHeight w:val="333"/>
        </w:trPr>
        <w:tc>
          <w:tcPr>
            <w:tcW w:w="1365" w:type="dxa"/>
            <w:gridSpan w:val="2"/>
          </w:tcPr>
          <w:p w:rsidR="00D716D1" w:rsidRPr="008D3899" w:rsidRDefault="00D716D1" w:rsidP="00D31845">
            <w:pPr>
              <w:jc w:val="center"/>
              <w:rPr>
                <w:b/>
                <w:i/>
              </w:rPr>
            </w:pPr>
          </w:p>
        </w:tc>
        <w:tc>
          <w:tcPr>
            <w:tcW w:w="2772" w:type="dxa"/>
            <w:gridSpan w:val="2"/>
          </w:tcPr>
          <w:p w:rsidR="00D716D1" w:rsidRPr="008D3899" w:rsidRDefault="00D716D1" w:rsidP="00D31845">
            <w:pPr>
              <w:jc w:val="center"/>
              <w:rPr>
                <w:b/>
                <w:i/>
              </w:rPr>
            </w:pPr>
          </w:p>
        </w:tc>
        <w:tc>
          <w:tcPr>
            <w:tcW w:w="3122" w:type="dxa"/>
          </w:tcPr>
          <w:p w:rsidR="00D716D1" w:rsidRPr="008D3899" w:rsidRDefault="00D716D1" w:rsidP="00D31845">
            <w:pPr>
              <w:jc w:val="center"/>
              <w:rPr>
                <w:b/>
                <w:i/>
              </w:rPr>
            </w:pPr>
          </w:p>
        </w:tc>
        <w:tc>
          <w:tcPr>
            <w:tcW w:w="3378" w:type="dxa"/>
          </w:tcPr>
          <w:p w:rsidR="00D716D1" w:rsidRPr="008D3899" w:rsidRDefault="00D716D1" w:rsidP="00D31845">
            <w:pPr>
              <w:jc w:val="center"/>
              <w:rPr>
                <w:b/>
                <w:i/>
              </w:rPr>
            </w:pPr>
          </w:p>
        </w:tc>
      </w:tr>
      <w:tr w:rsidR="00D716D1" w:rsidTr="00D31845">
        <w:trPr>
          <w:trHeight w:val="1080"/>
        </w:trPr>
        <w:tc>
          <w:tcPr>
            <w:tcW w:w="10637" w:type="dxa"/>
            <w:gridSpan w:val="6"/>
          </w:tcPr>
          <w:p w:rsidR="001A0258" w:rsidRPr="008D3899" w:rsidRDefault="001A0258" w:rsidP="001A0258">
            <w:pPr>
              <w:rPr>
                <w:b/>
                <w:i/>
              </w:rPr>
            </w:pPr>
          </w:p>
          <w:p w:rsidR="00D716D1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 xml:space="preserve">                        </w:t>
            </w:r>
            <w:r w:rsidR="00B9698A" w:rsidRPr="008D3899">
              <w:rPr>
                <w:b/>
                <w:i/>
              </w:rPr>
              <w:t xml:space="preserve">Groupe </w:t>
            </w:r>
            <w:r w:rsidRPr="008D3899">
              <w:rPr>
                <w:b/>
                <w:i/>
              </w:rPr>
              <w:t xml:space="preserve">de BAMIBAGDE perside, AVISSOUDO aimé, DJOSSOU michel et DANDJINOU </w:t>
            </w:r>
            <w:r w:rsidR="00B9698A" w:rsidRPr="008D3899">
              <w:rPr>
                <w:b/>
                <w:i/>
              </w:rPr>
              <w:t>ruffine</w:t>
            </w: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34</w:t>
            </w:r>
          </w:p>
        </w:tc>
        <w:tc>
          <w:tcPr>
            <w:tcW w:w="2772" w:type="dxa"/>
            <w:gridSpan w:val="2"/>
          </w:tcPr>
          <w:p w:rsidR="00771AD8" w:rsidRPr="008D3899" w:rsidRDefault="00B9698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Marie madeleine</w:t>
            </w:r>
          </w:p>
        </w:tc>
        <w:tc>
          <w:tcPr>
            <w:tcW w:w="3122" w:type="dxa"/>
          </w:tcPr>
          <w:p w:rsidR="00771AD8" w:rsidRPr="008D3899" w:rsidRDefault="00B9698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61953038</w:t>
            </w:r>
          </w:p>
        </w:tc>
        <w:tc>
          <w:tcPr>
            <w:tcW w:w="3378" w:type="dxa"/>
          </w:tcPr>
          <w:p w:rsidR="00771AD8" w:rsidRPr="008D3899" w:rsidRDefault="00B9698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Accept christ</w:t>
            </w: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35</w:t>
            </w:r>
          </w:p>
        </w:tc>
        <w:tc>
          <w:tcPr>
            <w:tcW w:w="2772" w:type="dxa"/>
            <w:gridSpan w:val="2"/>
          </w:tcPr>
          <w:p w:rsidR="00771AD8" w:rsidRPr="008D3899" w:rsidRDefault="00B9698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abènie</w:t>
            </w:r>
          </w:p>
        </w:tc>
        <w:tc>
          <w:tcPr>
            <w:tcW w:w="3122" w:type="dxa"/>
          </w:tcPr>
          <w:p w:rsidR="00771AD8" w:rsidRPr="008D3899" w:rsidRDefault="00B9698A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67635590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3C5DB5" w:rsidTr="008D3899">
        <w:trPr>
          <w:trHeight w:val="375"/>
        </w:trPr>
        <w:tc>
          <w:tcPr>
            <w:tcW w:w="1365" w:type="dxa"/>
            <w:gridSpan w:val="2"/>
          </w:tcPr>
          <w:p w:rsidR="006B117F" w:rsidRPr="008D3899" w:rsidRDefault="001A0258" w:rsidP="001A0258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36</w:t>
            </w:r>
          </w:p>
        </w:tc>
        <w:tc>
          <w:tcPr>
            <w:tcW w:w="2772" w:type="dxa"/>
            <w:gridSpan w:val="2"/>
          </w:tcPr>
          <w:p w:rsidR="006B117F" w:rsidRPr="008D3899" w:rsidRDefault="006B117F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Maman caleb</w:t>
            </w:r>
          </w:p>
        </w:tc>
        <w:tc>
          <w:tcPr>
            <w:tcW w:w="3122" w:type="dxa"/>
          </w:tcPr>
          <w:p w:rsidR="006B117F" w:rsidRPr="008D3899" w:rsidRDefault="006B117F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97228485</w:t>
            </w:r>
          </w:p>
        </w:tc>
        <w:tc>
          <w:tcPr>
            <w:tcW w:w="3378" w:type="dxa"/>
          </w:tcPr>
          <w:p w:rsidR="006B117F" w:rsidRPr="008D3899" w:rsidRDefault="006B117F" w:rsidP="00D31845">
            <w:pPr>
              <w:jc w:val="center"/>
              <w:rPr>
                <w:rFonts w:cstheme="minorHAnsi"/>
              </w:rPr>
            </w:pPr>
          </w:p>
        </w:tc>
      </w:tr>
      <w:tr w:rsidR="003C5DB5" w:rsidTr="008D3899">
        <w:trPr>
          <w:trHeight w:val="375"/>
        </w:trPr>
        <w:tc>
          <w:tcPr>
            <w:tcW w:w="1365" w:type="dxa"/>
            <w:gridSpan w:val="2"/>
          </w:tcPr>
          <w:p w:rsidR="006B117F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37</w:t>
            </w:r>
          </w:p>
        </w:tc>
        <w:tc>
          <w:tcPr>
            <w:tcW w:w="2772" w:type="dxa"/>
            <w:gridSpan w:val="2"/>
          </w:tcPr>
          <w:p w:rsidR="006B117F" w:rsidRPr="008D3899" w:rsidRDefault="006B117F" w:rsidP="00D31845">
            <w:r w:rsidRPr="008D3899">
              <w:t>Angelo ogoundupke</w:t>
            </w:r>
          </w:p>
        </w:tc>
        <w:tc>
          <w:tcPr>
            <w:tcW w:w="3122" w:type="dxa"/>
          </w:tcPr>
          <w:p w:rsidR="006B117F" w:rsidRPr="008D3899" w:rsidRDefault="006B117F" w:rsidP="00D31845">
            <w:r w:rsidRPr="008D3899">
              <w:t>67919746</w:t>
            </w:r>
          </w:p>
        </w:tc>
        <w:tc>
          <w:tcPr>
            <w:tcW w:w="3378" w:type="dxa"/>
          </w:tcPr>
          <w:p w:rsidR="006B117F" w:rsidRPr="008D3899" w:rsidRDefault="006B117F" w:rsidP="00D31845">
            <w:pPr>
              <w:jc w:val="center"/>
              <w:rPr>
                <w:b/>
                <w:i/>
              </w:rPr>
            </w:pPr>
          </w:p>
        </w:tc>
      </w:tr>
      <w:tr w:rsidR="003C5DB5" w:rsidTr="008D3899">
        <w:trPr>
          <w:trHeight w:val="360"/>
        </w:trPr>
        <w:tc>
          <w:tcPr>
            <w:tcW w:w="1365" w:type="dxa"/>
            <w:gridSpan w:val="2"/>
          </w:tcPr>
          <w:p w:rsidR="006B117F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38</w:t>
            </w:r>
          </w:p>
        </w:tc>
        <w:tc>
          <w:tcPr>
            <w:tcW w:w="2772" w:type="dxa"/>
            <w:gridSpan w:val="2"/>
          </w:tcPr>
          <w:p w:rsidR="006B117F" w:rsidRPr="008D3899" w:rsidRDefault="006B117F" w:rsidP="00D31845">
            <w:r w:rsidRPr="008D3899">
              <w:t>Adeohoun abdeen</w:t>
            </w:r>
          </w:p>
        </w:tc>
        <w:tc>
          <w:tcPr>
            <w:tcW w:w="3122" w:type="dxa"/>
          </w:tcPr>
          <w:p w:rsidR="006B117F" w:rsidRPr="008D3899" w:rsidRDefault="006B117F" w:rsidP="00D31845">
            <w:r w:rsidRPr="008D3899">
              <w:t>61036134</w:t>
            </w:r>
          </w:p>
        </w:tc>
        <w:tc>
          <w:tcPr>
            <w:tcW w:w="3378" w:type="dxa"/>
          </w:tcPr>
          <w:p w:rsidR="006B117F" w:rsidRPr="008D3899" w:rsidRDefault="006B117F" w:rsidP="00D31845">
            <w:r w:rsidRPr="008D3899">
              <w:t>Accepte christ</w:t>
            </w:r>
          </w:p>
        </w:tc>
      </w:tr>
      <w:tr w:rsidR="003C5DB5" w:rsidTr="008D3899">
        <w:trPr>
          <w:trHeight w:val="382"/>
        </w:trPr>
        <w:tc>
          <w:tcPr>
            <w:tcW w:w="1365" w:type="dxa"/>
            <w:gridSpan w:val="2"/>
          </w:tcPr>
          <w:p w:rsidR="006B117F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39</w:t>
            </w:r>
          </w:p>
        </w:tc>
        <w:tc>
          <w:tcPr>
            <w:tcW w:w="2772" w:type="dxa"/>
            <w:gridSpan w:val="2"/>
          </w:tcPr>
          <w:p w:rsidR="006B117F" w:rsidRPr="008D3899" w:rsidRDefault="006B117F" w:rsidP="00D31845">
            <w:r w:rsidRPr="008D3899">
              <w:t>Parfait kpossou</w:t>
            </w:r>
          </w:p>
        </w:tc>
        <w:tc>
          <w:tcPr>
            <w:tcW w:w="3122" w:type="dxa"/>
          </w:tcPr>
          <w:p w:rsidR="006B117F" w:rsidRPr="008D3899" w:rsidRDefault="006B117F" w:rsidP="00D31845">
            <w:r w:rsidRPr="008D3899">
              <w:t>96840868</w:t>
            </w:r>
          </w:p>
        </w:tc>
        <w:tc>
          <w:tcPr>
            <w:tcW w:w="3378" w:type="dxa"/>
          </w:tcPr>
          <w:p w:rsidR="006B117F" w:rsidRPr="008D3899" w:rsidRDefault="006B117F" w:rsidP="00D31845">
            <w:pPr>
              <w:jc w:val="center"/>
              <w:rPr>
                <w:b/>
                <w:i/>
              </w:rPr>
            </w:pPr>
          </w:p>
        </w:tc>
      </w:tr>
      <w:tr w:rsidR="003C5DB5" w:rsidTr="008D3899">
        <w:trPr>
          <w:trHeight w:val="555"/>
        </w:trPr>
        <w:tc>
          <w:tcPr>
            <w:tcW w:w="1365" w:type="dxa"/>
            <w:gridSpan w:val="2"/>
          </w:tcPr>
          <w:p w:rsidR="006B117F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40</w:t>
            </w:r>
          </w:p>
        </w:tc>
        <w:tc>
          <w:tcPr>
            <w:tcW w:w="2772" w:type="dxa"/>
            <w:gridSpan w:val="2"/>
          </w:tcPr>
          <w:p w:rsidR="006B117F" w:rsidRPr="008D3899" w:rsidRDefault="006B117F" w:rsidP="00D31845">
            <w:r w:rsidRPr="008D3899">
              <w:t>Kiki franck</w:t>
            </w:r>
          </w:p>
        </w:tc>
        <w:tc>
          <w:tcPr>
            <w:tcW w:w="3122" w:type="dxa"/>
          </w:tcPr>
          <w:p w:rsidR="006B117F" w:rsidRPr="008D3899" w:rsidRDefault="006B117F" w:rsidP="00D31845">
            <w:r w:rsidRPr="008D3899">
              <w:t>62592999</w:t>
            </w:r>
          </w:p>
        </w:tc>
        <w:tc>
          <w:tcPr>
            <w:tcW w:w="3378" w:type="dxa"/>
          </w:tcPr>
          <w:p w:rsidR="006B117F" w:rsidRPr="008D3899" w:rsidRDefault="006B117F" w:rsidP="00D31845">
            <w:pPr>
              <w:jc w:val="center"/>
              <w:rPr>
                <w:b/>
                <w:i/>
              </w:rPr>
            </w:pPr>
          </w:p>
        </w:tc>
      </w:tr>
      <w:tr w:rsidR="003C5DB5" w:rsidTr="008D3899">
        <w:trPr>
          <w:trHeight w:val="450"/>
        </w:trPr>
        <w:tc>
          <w:tcPr>
            <w:tcW w:w="1365" w:type="dxa"/>
            <w:gridSpan w:val="2"/>
          </w:tcPr>
          <w:p w:rsidR="006B117F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41</w:t>
            </w:r>
          </w:p>
        </w:tc>
        <w:tc>
          <w:tcPr>
            <w:tcW w:w="2772" w:type="dxa"/>
            <w:gridSpan w:val="2"/>
          </w:tcPr>
          <w:p w:rsidR="006B117F" w:rsidRPr="008D3899" w:rsidRDefault="006B117F" w:rsidP="00D31845">
            <w:r w:rsidRPr="008D3899">
              <w:t>toussaint</w:t>
            </w:r>
          </w:p>
        </w:tc>
        <w:tc>
          <w:tcPr>
            <w:tcW w:w="3122" w:type="dxa"/>
          </w:tcPr>
          <w:p w:rsidR="006B117F" w:rsidRPr="008D3899" w:rsidRDefault="006B117F" w:rsidP="00D31845">
            <w:r w:rsidRPr="008D3899">
              <w:t>97165907</w:t>
            </w:r>
          </w:p>
        </w:tc>
        <w:tc>
          <w:tcPr>
            <w:tcW w:w="3378" w:type="dxa"/>
          </w:tcPr>
          <w:p w:rsidR="006B117F" w:rsidRPr="008D3899" w:rsidRDefault="006B117F" w:rsidP="00D31845">
            <w:pPr>
              <w:jc w:val="center"/>
              <w:rPr>
                <w:b/>
                <w:i/>
              </w:rPr>
            </w:pPr>
          </w:p>
        </w:tc>
      </w:tr>
      <w:tr w:rsidR="00DE0C57" w:rsidTr="008D3899">
        <w:trPr>
          <w:trHeight w:val="567"/>
        </w:trPr>
        <w:tc>
          <w:tcPr>
            <w:tcW w:w="1392" w:type="dxa"/>
            <w:gridSpan w:val="3"/>
          </w:tcPr>
          <w:p w:rsidR="006B117F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42</w:t>
            </w:r>
          </w:p>
        </w:tc>
        <w:tc>
          <w:tcPr>
            <w:tcW w:w="2745" w:type="dxa"/>
          </w:tcPr>
          <w:p w:rsidR="006B117F" w:rsidRPr="008D3899" w:rsidRDefault="006B117F" w:rsidP="00D31845">
            <w:r w:rsidRPr="008D3899">
              <w:t>crépin</w:t>
            </w:r>
          </w:p>
        </w:tc>
        <w:tc>
          <w:tcPr>
            <w:tcW w:w="3122" w:type="dxa"/>
          </w:tcPr>
          <w:p w:rsidR="006B117F" w:rsidRPr="008D3899" w:rsidRDefault="006B117F" w:rsidP="00D31845">
            <w:r w:rsidRPr="008D3899">
              <w:t>61220298</w:t>
            </w:r>
          </w:p>
        </w:tc>
        <w:tc>
          <w:tcPr>
            <w:tcW w:w="3378" w:type="dxa"/>
          </w:tcPr>
          <w:p w:rsidR="006B117F" w:rsidRPr="008D3899" w:rsidRDefault="006B117F" w:rsidP="00D31845">
            <w:pPr>
              <w:jc w:val="center"/>
              <w:rPr>
                <w:b/>
                <w:i/>
              </w:rPr>
            </w:pPr>
          </w:p>
        </w:tc>
      </w:tr>
      <w:tr w:rsidR="00DE0C57" w:rsidTr="008D3899">
        <w:trPr>
          <w:trHeight w:val="495"/>
        </w:trPr>
        <w:tc>
          <w:tcPr>
            <w:tcW w:w="1392" w:type="dxa"/>
            <w:gridSpan w:val="3"/>
          </w:tcPr>
          <w:p w:rsidR="006B117F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43</w:t>
            </w:r>
          </w:p>
        </w:tc>
        <w:tc>
          <w:tcPr>
            <w:tcW w:w="2745" w:type="dxa"/>
          </w:tcPr>
          <w:p w:rsidR="006B117F" w:rsidRPr="008D3899" w:rsidRDefault="006B117F" w:rsidP="00D31845">
            <w:r w:rsidRPr="008D3899">
              <w:t>Maman dine</w:t>
            </w:r>
          </w:p>
        </w:tc>
        <w:tc>
          <w:tcPr>
            <w:tcW w:w="3122" w:type="dxa"/>
          </w:tcPr>
          <w:p w:rsidR="006B117F" w:rsidRPr="008D3899" w:rsidRDefault="006B117F" w:rsidP="00D31845">
            <w:r w:rsidRPr="008D3899">
              <w:t>98170526</w:t>
            </w:r>
          </w:p>
        </w:tc>
        <w:tc>
          <w:tcPr>
            <w:tcW w:w="3378" w:type="dxa"/>
          </w:tcPr>
          <w:p w:rsidR="006B117F" w:rsidRPr="008D3899" w:rsidRDefault="006B117F" w:rsidP="00D31845">
            <w:pPr>
              <w:jc w:val="center"/>
              <w:rPr>
                <w:b/>
                <w:i/>
              </w:rPr>
            </w:pPr>
          </w:p>
        </w:tc>
      </w:tr>
      <w:tr w:rsidR="00DE0C57" w:rsidTr="008D3899">
        <w:trPr>
          <w:trHeight w:val="360"/>
        </w:trPr>
        <w:tc>
          <w:tcPr>
            <w:tcW w:w="1392" w:type="dxa"/>
            <w:gridSpan w:val="3"/>
          </w:tcPr>
          <w:p w:rsidR="006B117F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lastRenderedPageBreak/>
              <w:t>44</w:t>
            </w:r>
          </w:p>
        </w:tc>
        <w:tc>
          <w:tcPr>
            <w:tcW w:w="2745" w:type="dxa"/>
          </w:tcPr>
          <w:p w:rsidR="006B117F" w:rsidRPr="008D3899" w:rsidRDefault="00FC2744" w:rsidP="00D31845">
            <w:r w:rsidRPr="008D3899">
              <w:t>naomie</w:t>
            </w:r>
          </w:p>
        </w:tc>
        <w:tc>
          <w:tcPr>
            <w:tcW w:w="3122" w:type="dxa"/>
          </w:tcPr>
          <w:p w:rsidR="006B117F" w:rsidRPr="008D3899" w:rsidRDefault="00FC2744" w:rsidP="00D31845">
            <w:r w:rsidRPr="008D3899">
              <w:t>97516606</w:t>
            </w:r>
          </w:p>
        </w:tc>
        <w:tc>
          <w:tcPr>
            <w:tcW w:w="3378" w:type="dxa"/>
          </w:tcPr>
          <w:p w:rsidR="006B117F" w:rsidRPr="008D3899" w:rsidRDefault="006B117F" w:rsidP="00D31845">
            <w:pPr>
              <w:jc w:val="center"/>
              <w:rPr>
                <w:b/>
                <w:i/>
              </w:rPr>
            </w:pPr>
          </w:p>
        </w:tc>
      </w:tr>
      <w:tr w:rsidR="00DE0C57" w:rsidTr="008D3899">
        <w:trPr>
          <w:trHeight w:val="360"/>
        </w:trPr>
        <w:tc>
          <w:tcPr>
            <w:tcW w:w="1392" w:type="dxa"/>
            <w:gridSpan w:val="3"/>
          </w:tcPr>
          <w:p w:rsidR="006B117F" w:rsidRPr="008D3899" w:rsidRDefault="001A0258" w:rsidP="001A0258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45</w:t>
            </w:r>
          </w:p>
        </w:tc>
        <w:tc>
          <w:tcPr>
            <w:tcW w:w="2745" w:type="dxa"/>
          </w:tcPr>
          <w:p w:rsidR="006B117F" w:rsidRPr="008D3899" w:rsidRDefault="00FC2744" w:rsidP="00D31845">
            <w:r w:rsidRPr="008D3899">
              <w:t>fredy</w:t>
            </w:r>
          </w:p>
        </w:tc>
        <w:tc>
          <w:tcPr>
            <w:tcW w:w="3122" w:type="dxa"/>
          </w:tcPr>
          <w:p w:rsidR="006B117F" w:rsidRPr="008D3899" w:rsidRDefault="00FC2744" w:rsidP="00D31845">
            <w:r w:rsidRPr="008D3899">
              <w:t>-</w:t>
            </w:r>
          </w:p>
        </w:tc>
        <w:tc>
          <w:tcPr>
            <w:tcW w:w="3378" w:type="dxa"/>
          </w:tcPr>
          <w:p w:rsidR="006B117F" w:rsidRPr="008D3899" w:rsidRDefault="00FC2744" w:rsidP="00D31845">
            <w:r w:rsidRPr="008D3899">
              <w:t>Apprentie peintre (accept</w:t>
            </w:r>
            <w:r w:rsidR="001A0258" w:rsidRPr="008D3899">
              <w:t>e</w:t>
            </w:r>
            <w:r w:rsidRPr="008D3899">
              <w:t xml:space="preserve"> christ)</w:t>
            </w:r>
          </w:p>
        </w:tc>
      </w:tr>
      <w:tr w:rsidR="00B9698A" w:rsidTr="00B02192">
        <w:trPr>
          <w:trHeight w:val="599"/>
        </w:trPr>
        <w:tc>
          <w:tcPr>
            <w:tcW w:w="10637" w:type="dxa"/>
            <w:gridSpan w:val="6"/>
          </w:tcPr>
          <w:p w:rsidR="00FC2744" w:rsidRPr="008D3899" w:rsidRDefault="00FC2744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 xml:space="preserve">                                </w:t>
            </w:r>
          </w:p>
          <w:p w:rsidR="00B9698A" w:rsidRPr="008D3899" w:rsidRDefault="00FC2744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 xml:space="preserve">                                                                 Groupe </w:t>
            </w:r>
            <w:r w:rsidR="001A0258" w:rsidRPr="008D3899">
              <w:rPr>
                <w:b/>
                <w:i/>
              </w:rPr>
              <w:t>de N</w:t>
            </w:r>
            <w:r w:rsidRPr="008D3899">
              <w:rPr>
                <w:b/>
                <w:i/>
              </w:rPr>
              <w:t xml:space="preserve">ehemie,sœur </w:t>
            </w:r>
            <w:r w:rsidR="001A0258" w:rsidRPr="008D3899">
              <w:rPr>
                <w:b/>
                <w:i/>
              </w:rPr>
              <w:t>soffi et DJOSSOU</w:t>
            </w:r>
            <w:r w:rsidRPr="008D3899">
              <w:rPr>
                <w:b/>
                <w:i/>
              </w:rPr>
              <w:t xml:space="preserve"> célestine</w:t>
            </w: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46</w:t>
            </w:r>
          </w:p>
        </w:tc>
        <w:tc>
          <w:tcPr>
            <w:tcW w:w="2772" w:type="dxa"/>
            <w:gridSpan w:val="2"/>
          </w:tcPr>
          <w:p w:rsidR="00771AD8" w:rsidRPr="008D3899" w:rsidRDefault="00FC274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Judicael</w:t>
            </w:r>
          </w:p>
        </w:tc>
        <w:tc>
          <w:tcPr>
            <w:tcW w:w="3122" w:type="dxa"/>
          </w:tcPr>
          <w:p w:rsidR="00771AD8" w:rsidRPr="008D3899" w:rsidRDefault="00FC274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771AD8" w:rsidRPr="008D3899" w:rsidRDefault="00FC274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Accept le christ</w:t>
            </w:r>
          </w:p>
        </w:tc>
      </w:tr>
      <w:tr w:rsidR="00D31845" w:rsidTr="008D3899"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771AD8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47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</w:tcPr>
          <w:p w:rsidR="00771AD8" w:rsidRPr="008D3899" w:rsidRDefault="00FC274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sondé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771AD8" w:rsidRPr="008D3899" w:rsidRDefault="00FC274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771AD8" w:rsidRPr="008D3899" w:rsidRDefault="00FC2744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Accept le christ</w:t>
            </w:r>
          </w:p>
        </w:tc>
      </w:tr>
      <w:tr w:rsidR="00D31845" w:rsidTr="008D3899">
        <w:trPr>
          <w:trHeight w:val="375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66BC6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b/>
                <w:i/>
              </w:rPr>
              <w:t>48</w:t>
            </w:r>
            <w:r w:rsidR="00166BC6" w:rsidRPr="008D3899">
              <w:rPr>
                <w:b/>
                <w:i/>
              </w:rPr>
              <w:t xml:space="preserve">                 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</w:tcPr>
          <w:p w:rsidR="00166BC6" w:rsidRPr="008D3899" w:rsidRDefault="00166BC6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darius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61295473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Accept le christ</w:t>
            </w:r>
          </w:p>
        </w:tc>
      </w:tr>
      <w:tr w:rsidR="00D31845" w:rsidTr="008D3899">
        <w:trPr>
          <w:trHeight w:val="390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66BC6" w:rsidRPr="008D3899" w:rsidRDefault="001A0258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49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kamelle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66552223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Acept le christ</w:t>
            </w:r>
          </w:p>
        </w:tc>
      </w:tr>
      <w:tr w:rsidR="00D31845" w:rsidTr="008D3899">
        <w:trPr>
          <w:trHeight w:val="420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66BC6" w:rsidRPr="008D3899" w:rsidRDefault="001A0258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50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elisabeth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-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pPr>
              <w:rPr>
                <w:b/>
                <w:i/>
              </w:rPr>
            </w:pPr>
          </w:p>
        </w:tc>
      </w:tr>
      <w:tr w:rsidR="00D31845" w:rsidTr="008D3899">
        <w:trPr>
          <w:trHeight w:val="525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66BC6" w:rsidRPr="008D3899" w:rsidRDefault="001A0258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51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 xml:space="preserve">Robert 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97322296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coiffeur</w:t>
            </w:r>
          </w:p>
        </w:tc>
      </w:tr>
      <w:tr w:rsidR="00D31845" w:rsidTr="008D3899">
        <w:trPr>
          <w:trHeight w:val="367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66BC6" w:rsidRPr="008D3899" w:rsidRDefault="001A0258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52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</w:tcPr>
          <w:p w:rsidR="00166BC6" w:rsidRPr="008D3899" w:rsidRDefault="00166BC6" w:rsidP="00D31845">
            <w:pPr>
              <w:rPr>
                <w:i/>
              </w:rPr>
            </w:pPr>
            <w:r w:rsidRPr="008D3899">
              <w:t>Zanba rose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97460213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souffrante</w:t>
            </w:r>
          </w:p>
        </w:tc>
      </w:tr>
      <w:tr w:rsidR="00D31845" w:rsidTr="008D3899">
        <w:trPr>
          <w:trHeight w:val="570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66BC6" w:rsidRPr="008D3899" w:rsidRDefault="001A0258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53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albert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66841683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pPr>
              <w:rPr>
                <w:b/>
                <w:i/>
              </w:rPr>
            </w:pPr>
          </w:p>
        </w:tc>
      </w:tr>
      <w:tr w:rsidR="00D31845" w:rsidTr="008D3899">
        <w:trPr>
          <w:trHeight w:val="300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66BC6" w:rsidRPr="008D3899" w:rsidRDefault="001A0258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54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zanba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66008512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166BC6" w:rsidRPr="008D3899" w:rsidRDefault="00166BC6" w:rsidP="00D31845">
            <w:pPr>
              <w:rPr>
                <w:b/>
                <w:i/>
              </w:rPr>
            </w:pPr>
          </w:p>
        </w:tc>
      </w:tr>
      <w:tr w:rsidR="00D31845" w:rsidTr="008D3899">
        <w:trPr>
          <w:trHeight w:val="300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166BC6" w:rsidRPr="008D3899" w:rsidRDefault="001A0258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55</w:t>
            </w:r>
          </w:p>
        </w:tc>
        <w:tc>
          <w:tcPr>
            <w:tcW w:w="2772" w:type="dxa"/>
            <w:gridSpan w:val="2"/>
            <w:tcBorders>
              <w:bottom w:val="single" w:sz="4" w:space="0" w:color="auto"/>
            </w:tcBorders>
          </w:tcPr>
          <w:p w:rsidR="00166BC6" w:rsidRPr="008D3899" w:rsidRDefault="00166BC6" w:rsidP="00D31845">
            <w:r w:rsidRPr="008D3899">
              <w:t>Pierre jolidon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166BC6" w:rsidRPr="008D3899" w:rsidRDefault="00737F01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-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166BC6" w:rsidRPr="008D3899" w:rsidRDefault="00737F01" w:rsidP="00D31845">
            <w:r w:rsidRPr="008D3899">
              <w:t>Accept</w:t>
            </w:r>
            <w:r w:rsidR="001835B1" w:rsidRPr="008D3899">
              <w:t>e</w:t>
            </w:r>
            <w:r w:rsidRPr="008D3899">
              <w:t xml:space="preserve"> le christ</w:t>
            </w:r>
          </w:p>
        </w:tc>
      </w:tr>
      <w:tr w:rsidR="00166BC6" w:rsidTr="00D31845">
        <w:trPr>
          <w:trHeight w:val="930"/>
        </w:trPr>
        <w:tc>
          <w:tcPr>
            <w:tcW w:w="10637" w:type="dxa"/>
            <w:gridSpan w:val="6"/>
            <w:tcBorders>
              <w:bottom w:val="single" w:sz="4" w:space="0" w:color="auto"/>
            </w:tcBorders>
          </w:tcPr>
          <w:p w:rsidR="00166BC6" w:rsidRPr="008D3899" w:rsidRDefault="00166BC6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 xml:space="preserve">  </w:t>
            </w:r>
          </w:p>
          <w:p w:rsidR="00166BC6" w:rsidRPr="008D3899" w:rsidRDefault="00737F01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 xml:space="preserve">                                     </w:t>
            </w:r>
            <w:r w:rsidR="00166BC6" w:rsidRPr="008D3899">
              <w:rPr>
                <w:b/>
                <w:i/>
              </w:rPr>
              <w:t xml:space="preserve">Groupe </w:t>
            </w:r>
            <w:r w:rsidRPr="008D3899">
              <w:rPr>
                <w:b/>
                <w:i/>
              </w:rPr>
              <w:t>de HOUNMONDJI benjamin, ADJENA rosalie et BAMIGBADE cedricia</w:t>
            </w:r>
          </w:p>
        </w:tc>
      </w:tr>
      <w:tr w:rsidR="00D31845" w:rsidTr="008D3899">
        <w:trPr>
          <w:trHeight w:val="450"/>
        </w:trPr>
        <w:tc>
          <w:tcPr>
            <w:tcW w:w="1349" w:type="dxa"/>
            <w:tcBorders>
              <w:bottom w:val="single" w:sz="4" w:space="0" w:color="auto"/>
            </w:tcBorders>
          </w:tcPr>
          <w:p w:rsidR="00737F01" w:rsidRPr="008D3899" w:rsidRDefault="001A0258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>56</w:t>
            </w:r>
          </w:p>
        </w:tc>
        <w:tc>
          <w:tcPr>
            <w:tcW w:w="2788" w:type="dxa"/>
            <w:gridSpan w:val="3"/>
            <w:tcBorders>
              <w:bottom w:val="single" w:sz="4" w:space="0" w:color="auto"/>
            </w:tcBorders>
          </w:tcPr>
          <w:p w:rsidR="00737F01" w:rsidRPr="008D3899" w:rsidRDefault="00737F01" w:rsidP="00D31845">
            <w:r w:rsidRPr="008D3899">
              <w:t>Sannon frauçis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737F01" w:rsidRPr="008D3899" w:rsidRDefault="00737F01" w:rsidP="00D31845">
            <w:r w:rsidRPr="008D3899">
              <w:t>96556282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737F01" w:rsidRPr="008D3899" w:rsidRDefault="00737F01" w:rsidP="00D31845">
            <w:pPr>
              <w:rPr>
                <w:b/>
                <w:i/>
              </w:rPr>
            </w:pPr>
          </w:p>
        </w:tc>
      </w:tr>
      <w:tr w:rsidR="00D31845" w:rsidTr="008D3899">
        <w:trPr>
          <w:trHeight w:val="435"/>
        </w:trPr>
        <w:tc>
          <w:tcPr>
            <w:tcW w:w="1349" w:type="dxa"/>
            <w:tcBorders>
              <w:bottom w:val="single" w:sz="4" w:space="0" w:color="auto"/>
            </w:tcBorders>
          </w:tcPr>
          <w:p w:rsidR="00737F01" w:rsidRPr="008D3899" w:rsidRDefault="001A0258" w:rsidP="00D31845">
            <w:r w:rsidRPr="008D3899">
              <w:t>57</w:t>
            </w:r>
          </w:p>
        </w:tc>
        <w:tc>
          <w:tcPr>
            <w:tcW w:w="2788" w:type="dxa"/>
            <w:gridSpan w:val="3"/>
            <w:tcBorders>
              <w:bottom w:val="single" w:sz="4" w:space="0" w:color="auto"/>
            </w:tcBorders>
          </w:tcPr>
          <w:p w:rsidR="00737F01" w:rsidRPr="008D3899" w:rsidRDefault="00737F01" w:rsidP="00D31845">
            <w:r w:rsidRPr="008D3899">
              <w:t>Adankpo gyslain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:rsidR="00737F01" w:rsidRPr="008D3899" w:rsidRDefault="00737F01" w:rsidP="00D31845">
            <w:r w:rsidRPr="008D3899">
              <w:t>62813860</w:t>
            </w: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:rsidR="00737F01" w:rsidRPr="008D3899" w:rsidRDefault="00737F01" w:rsidP="00D31845">
            <w:r w:rsidRPr="008D3899">
              <w:t xml:space="preserve">Favorable et </w:t>
            </w:r>
            <w:r w:rsidR="001835B1" w:rsidRPr="008D3899">
              <w:t>Accepte</w:t>
            </w:r>
            <w:r w:rsidRPr="008D3899">
              <w:t xml:space="preserve"> le christ</w:t>
            </w:r>
          </w:p>
        </w:tc>
      </w:tr>
      <w:tr w:rsidR="00D31845" w:rsidTr="008D3899"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1AD8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58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1AD8" w:rsidRPr="008D3899" w:rsidRDefault="00737F0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Maman isiaka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</w:tcBorders>
          </w:tcPr>
          <w:p w:rsidR="00771AD8" w:rsidRPr="008D3899" w:rsidRDefault="00737F0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97446609</w:t>
            </w:r>
          </w:p>
        </w:tc>
        <w:tc>
          <w:tcPr>
            <w:tcW w:w="3378" w:type="dxa"/>
            <w:tcBorders>
              <w:top w:val="single" w:sz="4" w:space="0" w:color="auto"/>
              <w:bottom w:val="single" w:sz="4" w:space="0" w:color="auto"/>
            </w:tcBorders>
          </w:tcPr>
          <w:p w:rsidR="00771AD8" w:rsidRPr="008D3899" w:rsidRDefault="00737F0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 xml:space="preserve">Apprécie le message mais ne veut pas </w:t>
            </w:r>
            <w:r w:rsidR="001835B1" w:rsidRPr="008D3899">
              <w:rPr>
                <w:rFonts w:cstheme="minorHAnsi"/>
              </w:rPr>
              <w:t>laisser</w:t>
            </w:r>
            <w:r w:rsidRPr="008D3899">
              <w:rPr>
                <w:rFonts w:cstheme="minorHAnsi"/>
              </w:rPr>
              <w:t xml:space="preserve"> sa religion</w:t>
            </w:r>
          </w:p>
        </w:tc>
      </w:tr>
      <w:tr w:rsidR="00771AD8" w:rsidTr="001835B1">
        <w:tc>
          <w:tcPr>
            <w:tcW w:w="10637" w:type="dxa"/>
            <w:gridSpan w:val="6"/>
            <w:tcBorders>
              <w:bottom w:val="single" w:sz="4" w:space="0" w:color="auto"/>
            </w:tcBorders>
          </w:tcPr>
          <w:p w:rsidR="001A0258" w:rsidRPr="008D3899" w:rsidRDefault="00771AD8" w:rsidP="00D31845">
            <w:pPr>
              <w:rPr>
                <w:b/>
                <w:i/>
              </w:rPr>
            </w:pPr>
            <w:r w:rsidRPr="008D3899">
              <w:rPr>
                <w:rFonts w:cstheme="minorHAnsi"/>
              </w:rPr>
              <w:t xml:space="preserve">   </w:t>
            </w:r>
            <w:r w:rsidR="00DE0C57" w:rsidRPr="008D3899">
              <w:rPr>
                <w:b/>
                <w:i/>
              </w:rPr>
              <w:t xml:space="preserve">        </w:t>
            </w:r>
          </w:p>
          <w:p w:rsidR="00771AD8" w:rsidRPr="008D3899" w:rsidRDefault="001A0258" w:rsidP="00D31845">
            <w:pPr>
              <w:rPr>
                <w:b/>
                <w:i/>
              </w:rPr>
            </w:pPr>
            <w:r w:rsidRPr="008D3899">
              <w:rPr>
                <w:b/>
                <w:i/>
              </w:rPr>
              <w:t xml:space="preserve">               </w:t>
            </w:r>
            <w:r w:rsidR="00DE0C57" w:rsidRPr="008D3899">
              <w:rPr>
                <w:b/>
                <w:i/>
              </w:rPr>
              <w:t xml:space="preserve"> </w:t>
            </w:r>
            <w:r w:rsidR="00771AD8" w:rsidRPr="008D3899">
              <w:rPr>
                <w:b/>
                <w:i/>
              </w:rPr>
              <w:t xml:space="preserve">Groupe de </w:t>
            </w:r>
            <w:r w:rsidR="00DE0C57" w:rsidRPr="008D3899">
              <w:rPr>
                <w:b/>
                <w:i/>
              </w:rPr>
              <w:t>ADJAGBEDJI didier, BOURAIMA estelle, GOUDEMEKPO martine et KINSOUDE agnès</w:t>
            </w:r>
          </w:p>
        </w:tc>
      </w:tr>
      <w:tr w:rsidR="00D31845" w:rsidTr="008D3899">
        <w:tc>
          <w:tcPr>
            <w:tcW w:w="1365" w:type="dxa"/>
            <w:gridSpan w:val="2"/>
            <w:tcBorders>
              <w:top w:val="single" w:sz="4" w:space="0" w:color="auto"/>
            </w:tcBorders>
          </w:tcPr>
          <w:p w:rsidR="00771AD8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59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</w:tcBorders>
          </w:tcPr>
          <w:p w:rsidR="00771AD8" w:rsidRPr="008D3899" w:rsidRDefault="00DE0C57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Akim alao</w:t>
            </w:r>
          </w:p>
        </w:tc>
        <w:tc>
          <w:tcPr>
            <w:tcW w:w="3122" w:type="dxa"/>
            <w:tcBorders>
              <w:top w:val="single" w:sz="4" w:space="0" w:color="auto"/>
            </w:tcBorders>
          </w:tcPr>
          <w:p w:rsidR="00771AD8" w:rsidRPr="008D3899" w:rsidRDefault="00DE0C57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66233631</w:t>
            </w:r>
          </w:p>
        </w:tc>
        <w:tc>
          <w:tcPr>
            <w:tcW w:w="3378" w:type="dxa"/>
            <w:tcBorders>
              <w:top w:val="single" w:sz="4" w:space="0" w:color="auto"/>
            </w:tcBorders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60</w:t>
            </w:r>
          </w:p>
        </w:tc>
        <w:tc>
          <w:tcPr>
            <w:tcW w:w="2772" w:type="dxa"/>
            <w:gridSpan w:val="2"/>
          </w:tcPr>
          <w:p w:rsidR="00771AD8" w:rsidRPr="008D3899" w:rsidRDefault="00DE0C57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Adande esther</w:t>
            </w:r>
          </w:p>
        </w:tc>
        <w:tc>
          <w:tcPr>
            <w:tcW w:w="3122" w:type="dxa"/>
          </w:tcPr>
          <w:p w:rsidR="00771AD8" w:rsidRPr="008D3899" w:rsidRDefault="00DE0C57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61311554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c>
          <w:tcPr>
            <w:tcW w:w="1365" w:type="dxa"/>
            <w:gridSpan w:val="2"/>
          </w:tcPr>
          <w:p w:rsidR="00771AD8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61</w:t>
            </w:r>
          </w:p>
        </w:tc>
        <w:tc>
          <w:tcPr>
            <w:tcW w:w="2772" w:type="dxa"/>
            <w:gridSpan w:val="2"/>
          </w:tcPr>
          <w:p w:rsidR="00771AD8" w:rsidRPr="008D3899" w:rsidRDefault="00DE0C57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Aicha</w:t>
            </w:r>
          </w:p>
        </w:tc>
        <w:tc>
          <w:tcPr>
            <w:tcW w:w="3122" w:type="dxa"/>
          </w:tcPr>
          <w:p w:rsidR="00771AD8" w:rsidRPr="008D3899" w:rsidRDefault="00DE0C57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D31845" w:rsidTr="008D3899">
        <w:trPr>
          <w:trHeight w:val="591"/>
        </w:trPr>
        <w:tc>
          <w:tcPr>
            <w:tcW w:w="1365" w:type="dxa"/>
            <w:gridSpan w:val="2"/>
          </w:tcPr>
          <w:p w:rsidR="00771AD8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62</w:t>
            </w:r>
          </w:p>
        </w:tc>
        <w:tc>
          <w:tcPr>
            <w:tcW w:w="2772" w:type="dxa"/>
            <w:gridSpan w:val="2"/>
          </w:tcPr>
          <w:p w:rsidR="00771AD8" w:rsidRPr="008D3899" w:rsidRDefault="00DE0C57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koubourath</w:t>
            </w:r>
          </w:p>
        </w:tc>
        <w:tc>
          <w:tcPr>
            <w:tcW w:w="3122" w:type="dxa"/>
          </w:tcPr>
          <w:p w:rsidR="00771AD8" w:rsidRPr="008D3899" w:rsidRDefault="00DE0C57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771AD8" w:rsidRPr="008D3899" w:rsidRDefault="00771AD8" w:rsidP="00D31845">
            <w:pPr>
              <w:rPr>
                <w:rFonts w:cstheme="minorHAnsi"/>
              </w:rPr>
            </w:pPr>
          </w:p>
        </w:tc>
      </w:tr>
      <w:tr w:rsidR="003C5DB5" w:rsidTr="008D3899">
        <w:trPr>
          <w:trHeight w:val="525"/>
        </w:trPr>
        <w:tc>
          <w:tcPr>
            <w:tcW w:w="1365" w:type="dxa"/>
            <w:gridSpan w:val="2"/>
          </w:tcPr>
          <w:p w:rsidR="003C5DB5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63</w:t>
            </w:r>
          </w:p>
        </w:tc>
        <w:tc>
          <w:tcPr>
            <w:tcW w:w="2772" w:type="dxa"/>
            <w:gridSpan w:val="2"/>
          </w:tcPr>
          <w:p w:rsidR="003C5DB5" w:rsidRPr="008D3899" w:rsidRDefault="001835B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L</w:t>
            </w:r>
            <w:r w:rsidR="003C5DB5" w:rsidRPr="008D3899">
              <w:rPr>
                <w:rFonts w:cstheme="minorHAnsi"/>
              </w:rPr>
              <w:t>atif</w:t>
            </w:r>
          </w:p>
        </w:tc>
        <w:tc>
          <w:tcPr>
            <w:tcW w:w="3122" w:type="dxa"/>
          </w:tcPr>
          <w:p w:rsidR="003C5DB5" w:rsidRPr="008D3899" w:rsidRDefault="003C5DB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0022890622643/62485946</w:t>
            </w:r>
          </w:p>
        </w:tc>
        <w:tc>
          <w:tcPr>
            <w:tcW w:w="3378" w:type="dxa"/>
          </w:tcPr>
          <w:p w:rsidR="003C5DB5" w:rsidRPr="008D3899" w:rsidRDefault="003C5DB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Missionnaire du togo au bénin</w:t>
            </w:r>
          </w:p>
        </w:tc>
      </w:tr>
      <w:tr w:rsidR="003C5DB5" w:rsidTr="008D3899">
        <w:trPr>
          <w:trHeight w:val="435"/>
        </w:trPr>
        <w:tc>
          <w:tcPr>
            <w:tcW w:w="1365" w:type="dxa"/>
            <w:gridSpan w:val="2"/>
          </w:tcPr>
          <w:p w:rsidR="003C5DB5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64</w:t>
            </w:r>
          </w:p>
        </w:tc>
        <w:tc>
          <w:tcPr>
            <w:tcW w:w="2772" w:type="dxa"/>
            <w:gridSpan w:val="2"/>
          </w:tcPr>
          <w:p w:rsidR="003C5DB5" w:rsidRPr="008D3899" w:rsidRDefault="003C5DB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Maman sègnivè</w:t>
            </w:r>
          </w:p>
        </w:tc>
        <w:tc>
          <w:tcPr>
            <w:tcW w:w="3122" w:type="dxa"/>
          </w:tcPr>
          <w:p w:rsidR="003C5DB5" w:rsidRPr="008D3899" w:rsidRDefault="003C5DB5" w:rsidP="00D31845">
            <w:pPr>
              <w:rPr>
                <w:rFonts w:cstheme="minorHAnsi"/>
              </w:rPr>
            </w:pPr>
          </w:p>
        </w:tc>
        <w:tc>
          <w:tcPr>
            <w:tcW w:w="3378" w:type="dxa"/>
          </w:tcPr>
          <w:p w:rsidR="003C5DB5" w:rsidRPr="008D3899" w:rsidRDefault="003C5DB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Demain à l’église</w:t>
            </w:r>
          </w:p>
        </w:tc>
      </w:tr>
      <w:tr w:rsidR="003C5DB5" w:rsidTr="008D3899">
        <w:trPr>
          <w:trHeight w:val="523"/>
        </w:trPr>
        <w:tc>
          <w:tcPr>
            <w:tcW w:w="1365" w:type="dxa"/>
            <w:gridSpan w:val="2"/>
          </w:tcPr>
          <w:p w:rsidR="003C5DB5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65</w:t>
            </w:r>
          </w:p>
        </w:tc>
        <w:tc>
          <w:tcPr>
            <w:tcW w:w="2772" w:type="dxa"/>
            <w:gridSpan w:val="2"/>
          </w:tcPr>
          <w:p w:rsidR="003C5DB5" w:rsidRPr="008D3899" w:rsidRDefault="001835B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D</w:t>
            </w:r>
            <w:r w:rsidR="003C5DB5" w:rsidRPr="008D3899">
              <w:rPr>
                <w:rFonts w:cstheme="minorHAnsi"/>
              </w:rPr>
              <w:t>avid</w:t>
            </w:r>
          </w:p>
        </w:tc>
        <w:tc>
          <w:tcPr>
            <w:tcW w:w="3122" w:type="dxa"/>
          </w:tcPr>
          <w:p w:rsidR="003C5DB5" w:rsidRPr="008D3899" w:rsidRDefault="003C5DB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67723783</w:t>
            </w:r>
          </w:p>
        </w:tc>
        <w:tc>
          <w:tcPr>
            <w:tcW w:w="3378" w:type="dxa"/>
          </w:tcPr>
          <w:p w:rsidR="003C5DB5" w:rsidRPr="008D3899" w:rsidRDefault="003C5DB5" w:rsidP="00D31845">
            <w:pPr>
              <w:rPr>
                <w:rFonts w:cstheme="minorHAnsi"/>
              </w:rPr>
            </w:pPr>
          </w:p>
        </w:tc>
      </w:tr>
      <w:tr w:rsidR="003C5DB5" w:rsidTr="00FC21F4">
        <w:trPr>
          <w:trHeight w:val="510"/>
        </w:trPr>
        <w:tc>
          <w:tcPr>
            <w:tcW w:w="10637" w:type="dxa"/>
            <w:gridSpan w:val="6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lastRenderedPageBreak/>
              <w:t xml:space="preserve">                                </w:t>
            </w:r>
          </w:p>
          <w:p w:rsidR="003C5DB5" w:rsidRPr="008D3899" w:rsidRDefault="00531AF0" w:rsidP="00D31845">
            <w:pPr>
              <w:rPr>
                <w:rFonts w:cstheme="minorHAnsi"/>
                <w:b/>
                <w:i/>
              </w:rPr>
            </w:pPr>
            <w:r w:rsidRPr="008D3899">
              <w:rPr>
                <w:rFonts w:cstheme="minorHAnsi"/>
              </w:rPr>
              <w:t xml:space="preserve">                                        </w:t>
            </w:r>
            <w:r w:rsidR="003C5DB5" w:rsidRPr="008D3899">
              <w:rPr>
                <w:rFonts w:cstheme="minorHAnsi"/>
                <w:b/>
                <w:i/>
              </w:rPr>
              <w:t xml:space="preserve">Groupe de AGOSSOU esther, BOURAIMA aaron et </w:t>
            </w:r>
            <w:r w:rsidRPr="008D3899">
              <w:rPr>
                <w:rFonts w:cstheme="minorHAnsi"/>
                <w:b/>
                <w:i/>
              </w:rPr>
              <w:t>NOUGBODOTO virginie</w:t>
            </w:r>
          </w:p>
        </w:tc>
      </w:tr>
      <w:tr w:rsidR="003C5DB5" w:rsidTr="008D3899">
        <w:trPr>
          <w:trHeight w:val="799"/>
        </w:trPr>
        <w:tc>
          <w:tcPr>
            <w:tcW w:w="1365" w:type="dxa"/>
            <w:gridSpan w:val="2"/>
            <w:tcBorders>
              <w:bottom w:val="single" w:sz="4" w:space="0" w:color="auto"/>
            </w:tcBorders>
          </w:tcPr>
          <w:p w:rsidR="003C5DB5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66</w:t>
            </w:r>
          </w:p>
        </w:tc>
        <w:tc>
          <w:tcPr>
            <w:tcW w:w="2772" w:type="dxa"/>
            <w:gridSpan w:val="2"/>
          </w:tcPr>
          <w:p w:rsidR="003C5DB5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Papa mérisse</w:t>
            </w:r>
          </w:p>
        </w:tc>
        <w:tc>
          <w:tcPr>
            <w:tcW w:w="3122" w:type="dxa"/>
          </w:tcPr>
          <w:p w:rsidR="003C5DB5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97634301</w:t>
            </w:r>
          </w:p>
        </w:tc>
        <w:tc>
          <w:tcPr>
            <w:tcW w:w="3378" w:type="dxa"/>
          </w:tcPr>
          <w:p w:rsidR="003C5DB5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Il ne va plus à l’église, et reconnait ces erreurs et demande à c</w:t>
            </w:r>
            <w:r w:rsidR="001A0258" w:rsidRPr="008D3899">
              <w:rPr>
                <w:rFonts w:cstheme="minorHAnsi"/>
              </w:rPr>
              <w:t>e</w:t>
            </w:r>
            <w:r w:rsidRPr="008D3899">
              <w:rPr>
                <w:rFonts w:cstheme="minorHAnsi"/>
              </w:rPr>
              <w:t xml:space="preserve"> que </w:t>
            </w:r>
            <w:r w:rsidR="001A0258" w:rsidRPr="008D3899">
              <w:rPr>
                <w:rFonts w:cstheme="minorHAnsi"/>
              </w:rPr>
              <w:t>on</w:t>
            </w:r>
            <w:r w:rsidRPr="008D3899">
              <w:rPr>
                <w:rFonts w:cstheme="minorHAnsi"/>
              </w:rPr>
              <w:t xml:space="preserve"> lui rend souvent visite</w:t>
            </w:r>
          </w:p>
        </w:tc>
      </w:tr>
      <w:tr w:rsidR="00531AF0" w:rsidTr="00982FBF">
        <w:trPr>
          <w:trHeight w:val="405"/>
        </w:trPr>
        <w:tc>
          <w:tcPr>
            <w:tcW w:w="10637" w:type="dxa"/>
            <w:gridSpan w:val="6"/>
            <w:tcBorders>
              <w:bottom w:val="single" w:sz="4" w:space="0" w:color="auto"/>
            </w:tcBorders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 xml:space="preserve">                                          </w:t>
            </w:r>
          </w:p>
          <w:p w:rsidR="00531AF0" w:rsidRPr="008D3899" w:rsidRDefault="00531AF0" w:rsidP="00D31845">
            <w:pPr>
              <w:rPr>
                <w:rFonts w:cstheme="minorHAnsi"/>
                <w:b/>
                <w:i/>
              </w:rPr>
            </w:pPr>
            <w:r w:rsidRPr="008D3899">
              <w:rPr>
                <w:rFonts w:cstheme="minorHAnsi"/>
              </w:rPr>
              <w:t xml:space="preserve">                                               </w:t>
            </w:r>
            <w:r w:rsidRPr="008D3899">
              <w:rPr>
                <w:rFonts w:cstheme="minorHAnsi"/>
                <w:b/>
                <w:i/>
              </w:rPr>
              <w:t>Groupe de DJOSSOU elvire, SALAMI ibrahim et ADE séphora</w:t>
            </w:r>
          </w:p>
        </w:tc>
      </w:tr>
      <w:tr w:rsidR="00531AF0" w:rsidTr="008D3899">
        <w:trPr>
          <w:trHeight w:val="435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1AF0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67</w:t>
            </w:r>
          </w:p>
        </w:tc>
        <w:tc>
          <w:tcPr>
            <w:tcW w:w="2772" w:type="dxa"/>
            <w:gridSpan w:val="2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omontayo</w:t>
            </w:r>
          </w:p>
        </w:tc>
        <w:tc>
          <w:tcPr>
            <w:tcW w:w="3122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61144591</w:t>
            </w:r>
          </w:p>
        </w:tc>
        <w:tc>
          <w:tcPr>
            <w:tcW w:w="3378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</w:p>
        </w:tc>
      </w:tr>
      <w:tr w:rsidR="00531AF0" w:rsidTr="008D3899">
        <w:trPr>
          <w:trHeight w:val="495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1AF0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68</w:t>
            </w:r>
          </w:p>
        </w:tc>
        <w:tc>
          <w:tcPr>
            <w:tcW w:w="2772" w:type="dxa"/>
            <w:gridSpan w:val="2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Epihane abode</w:t>
            </w:r>
          </w:p>
        </w:tc>
        <w:tc>
          <w:tcPr>
            <w:tcW w:w="3122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</w:p>
        </w:tc>
      </w:tr>
      <w:tr w:rsidR="00531AF0" w:rsidTr="008D3899">
        <w:trPr>
          <w:trHeight w:val="405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1AF0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69</w:t>
            </w:r>
          </w:p>
        </w:tc>
        <w:tc>
          <w:tcPr>
            <w:tcW w:w="2772" w:type="dxa"/>
            <w:gridSpan w:val="2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Yvette tiko</w:t>
            </w:r>
          </w:p>
        </w:tc>
        <w:tc>
          <w:tcPr>
            <w:tcW w:w="3122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96319135</w:t>
            </w:r>
          </w:p>
        </w:tc>
        <w:tc>
          <w:tcPr>
            <w:tcW w:w="3378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</w:p>
        </w:tc>
      </w:tr>
      <w:tr w:rsidR="00531AF0" w:rsidTr="008D3899">
        <w:trPr>
          <w:trHeight w:val="450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1AF0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70</w:t>
            </w:r>
          </w:p>
        </w:tc>
        <w:tc>
          <w:tcPr>
            <w:tcW w:w="2772" w:type="dxa"/>
            <w:gridSpan w:val="2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Singbo augustin</w:t>
            </w:r>
          </w:p>
        </w:tc>
        <w:tc>
          <w:tcPr>
            <w:tcW w:w="3122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97569890</w:t>
            </w:r>
          </w:p>
        </w:tc>
        <w:tc>
          <w:tcPr>
            <w:tcW w:w="3378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</w:p>
        </w:tc>
      </w:tr>
      <w:tr w:rsidR="00531AF0" w:rsidTr="008D3899">
        <w:trPr>
          <w:trHeight w:val="495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1AF0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71</w:t>
            </w:r>
          </w:p>
        </w:tc>
        <w:tc>
          <w:tcPr>
            <w:tcW w:w="2772" w:type="dxa"/>
            <w:gridSpan w:val="2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Hazoume gladys</w:t>
            </w:r>
          </w:p>
        </w:tc>
        <w:tc>
          <w:tcPr>
            <w:tcW w:w="3122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97232789</w:t>
            </w:r>
          </w:p>
        </w:tc>
        <w:tc>
          <w:tcPr>
            <w:tcW w:w="3378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</w:p>
        </w:tc>
      </w:tr>
      <w:tr w:rsidR="00531AF0" w:rsidTr="008D3899">
        <w:trPr>
          <w:trHeight w:val="485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1AF0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72</w:t>
            </w:r>
          </w:p>
        </w:tc>
        <w:tc>
          <w:tcPr>
            <w:tcW w:w="2772" w:type="dxa"/>
            <w:gridSpan w:val="2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Gohoungo edmond</w:t>
            </w:r>
          </w:p>
        </w:tc>
        <w:tc>
          <w:tcPr>
            <w:tcW w:w="3122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61308878</w:t>
            </w:r>
          </w:p>
        </w:tc>
        <w:tc>
          <w:tcPr>
            <w:tcW w:w="3378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</w:p>
        </w:tc>
      </w:tr>
      <w:tr w:rsidR="00531AF0" w:rsidTr="008D3899">
        <w:trPr>
          <w:trHeight w:val="630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31AF0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73</w:t>
            </w:r>
          </w:p>
        </w:tc>
        <w:tc>
          <w:tcPr>
            <w:tcW w:w="2772" w:type="dxa"/>
            <w:gridSpan w:val="2"/>
          </w:tcPr>
          <w:p w:rsidR="00531AF0" w:rsidRPr="008D3899" w:rsidRDefault="001835B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Lawani gerard</w:t>
            </w:r>
          </w:p>
        </w:tc>
        <w:tc>
          <w:tcPr>
            <w:tcW w:w="3122" w:type="dxa"/>
          </w:tcPr>
          <w:p w:rsidR="00531AF0" w:rsidRPr="008D3899" w:rsidRDefault="001835B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62623083</w:t>
            </w:r>
          </w:p>
        </w:tc>
        <w:tc>
          <w:tcPr>
            <w:tcW w:w="3378" w:type="dxa"/>
          </w:tcPr>
          <w:p w:rsidR="00531AF0" w:rsidRPr="008D3899" w:rsidRDefault="00531AF0" w:rsidP="00D31845">
            <w:pPr>
              <w:rPr>
                <w:rFonts w:cstheme="minorHAnsi"/>
              </w:rPr>
            </w:pPr>
          </w:p>
        </w:tc>
      </w:tr>
      <w:tr w:rsidR="001835B1" w:rsidTr="008D3899">
        <w:trPr>
          <w:trHeight w:val="525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35B1" w:rsidRPr="008D3899" w:rsidRDefault="001A0258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74</w:t>
            </w:r>
          </w:p>
        </w:tc>
        <w:tc>
          <w:tcPr>
            <w:tcW w:w="2772" w:type="dxa"/>
            <w:gridSpan w:val="2"/>
          </w:tcPr>
          <w:p w:rsidR="001835B1" w:rsidRPr="008D3899" w:rsidRDefault="001835B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Adouhouekonou koffi</w:t>
            </w:r>
          </w:p>
        </w:tc>
        <w:tc>
          <w:tcPr>
            <w:tcW w:w="3122" w:type="dxa"/>
          </w:tcPr>
          <w:p w:rsidR="001835B1" w:rsidRPr="008D3899" w:rsidRDefault="001835B1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67453400</w:t>
            </w:r>
          </w:p>
        </w:tc>
        <w:tc>
          <w:tcPr>
            <w:tcW w:w="3378" w:type="dxa"/>
          </w:tcPr>
          <w:p w:rsidR="001835B1" w:rsidRPr="008D3899" w:rsidRDefault="001835B1" w:rsidP="00D31845">
            <w:pPr>
              <w:rPr>
                <w:rFonts w:cstheme="minorHAnsi"/>
              </w:rPr>
            </w:pPr>
          </w:p>
        </w:tc>
      </w:tr>
      <w:tr w:rsidR="001F7E33" w:rsidTr="001F7E33">
        <w:trPr>
          <w:trHeight w:val="418"/>
        </w:trPr>
        <w:tc>
          <w:tcPr>
            <w:tcW w:w="1063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F7E33" w:rsidRPr="008D3899" w:rsidRDefault="001F7E33" w:rsidP="001F7E33">
            <w:pPr>
              <w:jc w:val="center"/>
              <w:rPr>
                <w:rFonts w:cstheme="minorHAnsi"/>
                <w:b/>
              </w:rPr>
            </w:pPr>
            <w:r w:rsidRPr="008D3899">
              <w:rPr>
                <w:rFonts w:cstheme="minorHAnsi"/>
                <w:b/>
              </w:rPr>
              <w:t>Groupe d’AVOSSEVOU Immaculé, Maman nini</w:t>
            </w:r>
          </w:p>
        </w:tc>
      </w:tr>
      <w:tr w:rsidR="001835B1" w:rsidTr="008D3899">
        <w:trPr>
          <w:trHeight w:val="70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35B1" w:rsidRPr="008D3899" w:rsidRDefault="005857D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75</w:t>
            </w:r>
          </w:p>
        </w:tc>
        <w:tc>
          <w:tcPr>
            <w:tcW w:w="2772" w:type="dxa"/>
            <w:gridSpan w:val="2"/>
          </w:tcPr>
          <w:p w:rsidR="001835B1" w:rsidRPr="008D3899" w:rsidRDefault="005857D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LOLOUTO Alakè</w:t>
            </w:r>
          </w:p>
        </w:tc>
        <w:tc>
          <w:tcPr>
            <w:tcW w:w="3122" w:type="dxa"/>
          </w:tcPr>
          <w:p w:rsidR="001835B1" w:rsidRPr="008D3899" w:rsidRDefault="005857D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67826132</w:t>
            </w:r>
          </w:p>
        </w:tc>
        <w:tc>
          <w:tcPr>
            <w:tcW w:w="3378" w:type="dxa"/>
          </w:tcPr>
          <w:p w:rsidR="001835B1" w:rsidRPr="008D3899" w:rsidRDefault="001835B1" w:rsidP="00D31845">
            <w:pPr>
              <w:rPr>
                <w:rFonts w:cstheme="minorHAnsi"/>
              </w:rPr>
            </w:pPr>
          </w:p>
        </w:tc>
      </w:tr>
      <w:tr w:rsidR="005857D5" w:rsidTr="008D3899">
        <w:trPr>
          <w:trHeight w:val="70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7D5" w:rsidRPr="008D3899" w:rsidRDefault="005857D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76</w:t>
            </w:r>
          </w:p>
        </w:tc>
        <w:tc>
          <w:tcPr>
            <w:tcW w:w="2772" w:type="dxa"/>
            <w:gridSpan w:val="2"/>
          </w:tcPr>
          <w:p w:rsidR="005857D5" w:rsidRPr="008D3899" w:rsidRDefault="005857D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ALATIN Merveille</w:t>
            </w:r>
          </w:p>
        </w:tc>
        <w:tc>
          <w:tcPr>
            <w:tcW w:w="3122" w:type="dxa"/>
          </w:tcPr>
          <w:p w:rsidR="005857D5" w:rsidRPr="008D3899" w:rsidRDefault="006A1BD9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5857D5" w:rsidRPr="008D3899" w:rsidRDefault="005857D5" w:rsidP="00D31845">
            <w:pPr>
              <w:rPr>
                <w:rFonts w:cstheme="minorHAnsi"/>
              </w:rPr>
            </w:pPr>
          </w:p>
        </w:tc>
      </w:tr>
      <w:tr w:rsidR="006A1BD9" w:rsidTr="008D3899">
        <w:trPr>
          <w:trHeight w:val="70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A1BD9" w:rsidRPr="008D3899" w:rsidRDefault="006A1BD9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77</w:t>
            </w:r>
          </w:p>
        </w:tc>
        <w:tc>
          <w:tcPr>
            <w:tcW w:w="2772" w:type="dxa"/>
            <w:gridSpan w:val="2"/>
          </w:tcPr>
          <w:p w:rsidR="006A1BD9" w:rsidRPr="008D3899" w:rsidRDefault="006A1BD9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KOUNON Florence</w:t>
            </w:r>
          </w:p>
        </w:tc>
        <w:tc>
          <w:tcPr>
            <w:tcW w:w="3122" w:type="dxa"/>
          </w:tcPr>
          <w:p w:rsidR="006A1BD9" w:rsidRPr="008D3899" w:rsidRDefault="00B075E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-</w:t>
            </w:r>
          </w:p>
        </w:tc>
        <w:tc>
          <w:tcPr>
            <w:tcW w:w="3378" w:type="dxa"/>
          </w:tcPr>
          <w:p w:rsidR="006A1BD9" w:rsidRPr="008D3899" w:rsidRDefault="006A1BD9" w:rsidP="00D31845">
            <w:pPr>
              <w:rPr>
                <w:rFonts w:cstheme="minorHAnsi"/>
              </w:rPr>
            </w:pPr>
          </w:p>
        </w:tc>
      </w:tr>
      <w:tr w:rsidR="00B075E5" w:rsidTr="008D3899">
        <w:trPr>
          <w:trHeight w:val="70"/>
        </w:trPr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075E5" w:rsidRPr="008D3899" w:rsidRDefault="00B075E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78</w:t>
            </w:r>
          </w:p>
        </w:tc>
        <w:tc>
          <w:tcPr>
            <w:tcW w:w="2772" w:type="dxa"/>
            <w:gridSpan w:val="2"/>
          </w:tcPr>
          <w:p w:rsidR="00B075E5" w:rsidRPr="008D3899" w:rsidRDefault="00B075E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ARAN Nicole</w:t>
            </w:r>
          </w:p>
        </w:tc>
        <w:tc>
          <w:tcPr>
            <w:tcW w:w="3122" w:type="dxa"/>
          </w:tcPr>
          <w:p w:rsidR="00B075E5" w:rsidRPr="008D3899" w:rsidRDefault="00B075E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62774003</w:t>
            </w:r>
          </w:p>
        </w:tc>
        <w:tc>
          <w:tcPr>
            <w:tcW w:w="3378" w:type="dxa"/>
          </w:tcPr>
          <w:p w:rsidR="00B075E5" w:rsidRPr="008D3899" w:rsidRDefault="00B075E5" w:rsidP="00D31845">
            <w:pPr>
              <w:rPr>
                <w:rFonts w:cstheme="minorHAnsi"/>
              </w:rPr>
            </w:pPr>
          </w:p>
        </w:tc>
      </w:tr>
      <w:tr w:rsidR="00B075E5" w:rsidTr="008D3899">
        <w:trPr>
          <w:trHeight w:val="70"/>
        </w:trPr>
        <w:tc>
          <w:tcPr>
            <w:tcW w:w="1365" w:type="dxa"/>
            <w:gridSpan w:val="2"/>
            <w:tcBorders>
              <w:top w:val="single" w:sz="4" w:space="0" w:color="auto"/>
            </w:tcBorders>
          </w:tcPr>
          <w:p w:rsidR="00B075E5" w:rsidRPr="008D3899" w:rsidRDefault="00B075E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79</w:t>
            </w:r>
          </w:p>
        </w:tc>
        <w:tc>
          <w:tcPr>
            <w:tcW w:w="2772" w:type="dxa"/>
            <w:gridSpan w:val="2"/>
          </w:tcPr>
          <w:p w:rsidR="00B075E5" w:rsidRPr="008D3899" w:rsidRDefault="00B075E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AWALI</w:t>
            </w:r>
          </w:p>
        </w:tc>
        <w:tc>
          <w:tcPr>
            <w:tcW w:w="3122" w:type="dxa"/>
          </w:tcPr>
          <w:p w:rsidR="00B075E5" w:rsidRPr="008D3899" w:rsidRDefault="00B075E5" w:rsidP="00D31845">
            <w:pPr>
              <w:rPr>
                <w:rFonts w:cstheme="minorHAnsi"/>
              </w:rPr>
            </w:pPr>
            <w:r w:rsidRPr="008D3899">
              <w:rPr>
                <w:rFonts w:cstheme="minorHAnsi"/>
              </w:rPr>
              <w:t>97297451</w:t>
            </w:r>
          </w:p>
        </w:tc>
        <w:tc>
          <w:tcPr>
            <w:tcW w:w="3378" w:type="dxa"/>
          </w:tcPr>
          <w:p w:rsidR="00B075E5" w:rsidRPr="008D3899" w:rsidRDefault="00B075E5" w:rsidP="00D31845">
            <w:pPr>
              <w:rPr>
                <w:rFonts w:cstheme="minorHAnsi"/>
              </w:rPr>
            </w:pPr>
          </w:p>
        </w:tc>
      </w:tr>
    </w:tbl>
    <w:p w:rsidR="003C5DB5" w:rsidRDefault="003C5DB5"/>
    <w:p w:rsidR="00E831B2" w:rsidRDefault="0011606A">
      <w:pPr>
        <w:rPr>
          <w:b/>
          <w:sz w:val="28"/>
          <w:szCs w:val="28"/>
        </w:rPr>
      </w:pPr>
      <w:r w:rsidRPr="0011606A">
        <w:rPr>
          <w:b/>
          <w:sz w:val="28"/>
          <w:szCs w:val="28"/>
        </w:rPr>
        <w:t xml:space="preserve">Listes des membres du groupe d’interception </w:t>
      </w:r>
    </w:p>
    <w:p w:rsidR="0011606A" w:rsidRDefault="0011606A" w:rsidP="00EA64D8">
      <w:pPr>
        <w:pStyle w:val="Paragraphedeliste"/>
        <w:numPr>
          <w:ilvl w:val="0"/>
          <w:numId w:val="1"/>
        </w:numPr>
      </w:pPr>
      <w:r>
        <w:t>Mme KPOSSOU</w:t>
      </w:r>
    </w:p>
    <w:p w:rsidR="0011606A" w:rsidRDefault="0011606A" w:rsidP="00EA64D8">
      <w:pPr>
        <w:pStyle w:val="Paragraphedeliste"/>
        <w:numPr>
          <w:ilvl w:val="0"/>
          <w:numId w:val="1"/>
        </w:numPr>
      </w:pPr>
      <w:r>
        <w:t>Mme GOHOUNGO</w:t>
      </w:r>
    </w:p>
    <w:p w:rsidR="0011606A" w:rsidRDefault="0011606A" w:rsidP="00EA64D8">
      <w:pPr>
        <w:pStyle w:val="Paragraphedeliste"/>
        <w:numPr>
          <w:ilvl w:val="0"/>
          <w:numId w:val="1"/>
        </w:numPr>
      </w:pPr>
      <w:r>
        <w:t>Mme GOUNDJO (yao)</w:t>
      </w:r>
    </w:p>
    <w:p w:rsidR="0011606A" w:rsidRDefault="0011606A" w:rsidP="00EA64D8">
      <w:pPr>
        <w:pStyle w:val="Paragraphedeliste"/>
        <w:numPr>
          <w:ilvl w:val="0"/>
          <w:numId w:val="1"/>
        </w:numPr>
      </w:pPr>
      <w:r>
        <w:t xml:space="preserve">HANTO Emile </w:t>
      </w:r>
    </w:p>
    <w:p w:rsidR="00D17028" w:rsidRDefault="00D10C7C" w:rsidP="00781FB5">
      <w:pPr>
        <w:pStyle w:val="Paragraphedeliste"/>
        <w:numPr>
          <w:ilvl w:val="0"/>
          <w:numId w:val="1"/>
        </w:numPr>
      </w:pPr>
      <w:r>
        <w:t>AHISSOU grâce</w:t>
      </w:r>
      <w:bookmarkStart w:id="0" w:name="_GoBack"/>
      <w:bookmarkEnd w:id="0"/>
    </w:p>
    <w:p w:rsidR="00781FB5" w:rsidRPr="0011606A" w:rsidRDefault="00781FB5" w:rsidP="00781FB5">
      <w:pPr>
        <w:pStyle w:val="Paragraphedeliste"/>
        <w:numPr>
          <w:ilvl w:val="0"/>
          <w:numId w:val="1"/>
        </w:numPr>
      </w:pPr>
      <w:r>
        <w:t>HAZOUME Symphorien</w:t>
      </w:r>
    </w:p>
    <w:sectPr w:rsidR="00781FB5" w:rsidRPr="00116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2F9" w:rsidRDefault="00C932F9" w:rsidP="003C5DB5">
      <w:pPr>
        <w:spacing w:after="0" w:line="240" w:lineRule="auto"/>
      </w:pPr>
      <w:r>
        <w:separator/>
      </w:r>
    </w:p>
  </w:endnote>
  <w:endnote w:type="continuationSeparator" w:id="0">
    <w:p w:rsidR="00C932F9" w:rsidRDefault="00C932F9" w:rsidP="003C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2F9" w:rsidRDefault="00C932F9" w:rsidP="003C5DB5">
      <w:pPr>
        <w:spacing w:after="0" w:line="240" w:lineRule="auto"/>
      </w:pPr>
      <w:r>
        <w:separator/>
      </w:r>
    </w:p>
  </w:footnote>
  <w:footnote w:type="continuationSeparator" w:id="0">
    <w:p w:rsidR="00C932F9" w:rsidRDefault="00C932F9" w:rsidP="003C5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B2770"/>
    <w:multiLevelType w:val="hybridMultilevel"/>
    <w:tmpl w:val="7408D2A8"/>
    <w:lvl w:ilvl="0" w:tplc="EC40E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D8"/>
    <w:rsid w:val="00070564"/>
    <w:rsid w:val="0011606A"/>
    <w:rsid w:val="00166BC6"/>
    <w:rsid w:val="001835B1"/>
    <w:rsid w:val="001A0258"/>
    <w:rsid w:val="001F7E33"/>
    <w:rsid w:val="003C5DB5"/>
    <w:rsid w:val="00531AF0"/>
    <w:rsid w:val="005857D5"/>
    <w:rsid w:val="006A1BD9"/>
    <w:rsid w:val="006B117F"/>
    <w:rsid w:val="006B5405"/>
    <w:rsid w:val="00737F01"/>
    <w:rsid w:val="00771AD8"/>
    <w:rsid w:val="00781FB5"/>
    <w:rsid w:val="008D3899"/>
    <w:rsid w:val="008F3351"/>
    <w:rsid w:val="00A12E2B"/>
    <w:rsid w:val="00B02192"/>
    <w:rsid w:val="00B075E5"/>
    <w:rsid w:val="00B9698A"/>
    <w:rsid w:val="00C932F9"/>
    <w:rsid w:val="00D0217E"/>
    <w:rsid w:val="00D10C7C"/>
    <w:rsid w:val="00D1309B"/>
    <w:rsid w:val="00D17028"/>
    <w:rsid w:val="00D31845"/>
    <w:rsid w:val="00D716D1"/>
    <w:rsid w:val="00DE0C57"/>
    <w:rsid w:val="00E831B2"/>
    <w:rsid w:val="00EA64D8"/>
    <w:rsid w:val="00F63BBA"/>
    <w:rsid w:val="00F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8457E-1034-4B8D-A1B9-7D78D1B4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AD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after="200" w:line="276" w:lineRule="auto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rsid w:val="00771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C5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DB5"/>
  </w:style>
  <w:style w:type="paragraph" w:styleId="Pieddepage">
    <w:name w:val="footer"/>
    <w:basedOn w:val="Normal"/>
    <w:link w:val="PieddepageCar"/>
    <w:uiPriority w:val="99"/>
    <w:unhideWhenUsed/>
    <w:rsid w:val="003C5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57D30-9D67-44AA-AEAD-BFEFEC36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213</TotalTime>
  <Pages>4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 solution</dc:creator>
  <cp:keywords/>
  <dc:description/>
  <cp:lastModifiedBy>karth solution</cp:lastModifiedBy>
  <cp:revision>17</cp:revision>
  <dcterms:created xsi:type="dcterms:W3CDTF">2016-10-30T22:04:00Z</dcterms:created>
  <dcterms:modified xsi:type="dcterms:W3CDTF">2016-11-01T23:11:00Z</dcterms:modified>
</cp:coreProperties>
</file>